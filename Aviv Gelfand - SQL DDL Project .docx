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D6DD1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718D9FB" wp14:editId="00E55A1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952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29C4FD3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5BAC930" w14:textId="77777777" w:rsidR="00DF198B" w:rsidRDefault="00DF198B"/>
        </w:tc>
      </w:tr>
      <w:tr w:rsidR="00DF198B" w14:paraId="448D79F0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5342651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0124D52" w14:textId="77777777" w:rsidR="00FC15B3" w:rsidRDefault="00FC15B3" w:rsidP="00874FE7">
            <w:pPr>
              <w:pStyle w:val="Heading1"/>
            </w:pPr>
            <w:r>
              <w:t xml:space="preserve">Nasdaq Stock exchange </w:t>
            </w:r>
          </w:p>
          <w:p w14:paraId="3CAEAF64" w14:textId="61329EB9" w:rsidR="00DF198B" w:rsidRPr="00DF198B" w:rsidRDefault="00FC15B3" w:rsidP="00874FE7">
            <w:pPr>
              <w:pStyle w:val="Heading1"/>
            </w:pPr>
            <w:r>
              <w:t xml:space="preserve">SQL DDL </w:t>
            </w:r>
            <w:r w:rsidR="00DE6272">
              <w:t>P</w:t>
            </w:r>
            <w:r>
              <w:t>roject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48B717D" w14:textId="77777777" w:rsidR="00DF198B" w:rsidRDefault="00DF198B"/>
        </w:tc>
      </w:tr>
      <w:tr w:rsidR="00DF198B" w14:paraId="0E38FF6F" w14:textId="77777777" w:rsidTr="00185F4A">
        <w:trPr>
          <w:trHeight w:val="1837"/>
        </w:trPr>
        <w:tc>
          <w:tcPr>
            <w:tcW w:w="1170" w:type="dxa"/>
          </w:tcPr>
          <w:p w14:paraId="028BC881" w14:textId="77777777" w:rsidR="00DF198B" w:rsidRDefault="00DF198B"/>
        </w:tc>
        <w:tc>
          <w:tcPr>
            <w:tcW w:w="8460" w:type="dxa"/>
            <w:gridSpan w:val="7"/>
          </w:tcPr>
          <w:p w14:paraId="4797A7F2" w14:textId="77777777" w:rsidR="00DF198B" w:rsidRDefault="00DF198B"/>
        </w:tc>
        <w:tc>
          <w:tcPr>
            <w:tcW w:w="1160" w:type="dxa"/>
          </w:tcPr>
          <w:p w14:paraId="2012D9C4" w14:textId="77777777" w:rsidR="00DF198B" w:rsidRDefault="00DF198B"/>
        </w:tc>
      </w:tr>
      <w:tr w:rsidR="00DF198B" w14:paraId="73EB25B9" w14:textId="77777777" w:rsidTr="00185F4A">
        <w:trPr>
          <w:trHeight w:val="929"/>
        </w:trPr>
        <w:tc>
          <w:tcPr>
            <w:tcW w:w="2397" w:type="dxa"/>
            <w:gridSpan w:val="4"/>
          </w:tcPr>
          <w:p w14:paraId="3BAC06E3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19109D5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4330247" w14:textId="77777777" w:rsidR="00DF198B" w:rsidRDefault="00DF198B"/>
        </w:tc>
      </w:tr>
      <w:tr w:rsidR="00DF198B" w14:paraId="1A1C40A9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F13126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4E603CB" w14:textId="672C5FCF" w:rsidR="00DF198B" w:rsidRDefault="00FB68A8" w:rsidP="00874FE7">
            <w:pPr>
              <w:pStyle w:val="Heading2"/>
            </w:pPr>
            <w:r>
              <w:t>Aviv Gelfand</w:t>
            </w:r>
          </w:p>
          <w:p w14:paraId="2C64699C" w14:textId="77777777" w:rsidR="008D56BE" w:rsidRPr="008D56BE" w:rsidRDefault="008D56BE" w:rsidP="008D56BE"/>
          <w:p w14:paraId="39B6F947" w14:textId="0267D86A" w:rsidR="008D56BE" w:rsidRPr="008D56BE" w:rsidRDefault="008D56BE" w:rsidP="008D56BE"/>
        </w:tc>
        <w:tc>
          <w:tcPr>
            <w:tcW w:w="2398" w:type="dxa"/>
            <w:gridSpan w:val="4"/>
          </w:tcPr>
          <w:p w14:paraId="3B85E12D" w14:textId="77777777" w:rsidR="00DF198B" w:rsidRDefault="00DF198B"/>
        </w:tc>
      </w:tr>
      <w:tr w:rsidR="00DF198B" w14:paraId="0A9DFCBF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8E9478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86A8985" w14:textId="25B01969" w:rsidR="00DF198B" w:rsidRPr="00DF198B" w:rsidRDefault="00FB68A8" w:rsidP="00874FE7">
            <w:pPr>
              <w:pStyle w:val="Heading3"/>
            </w:pPr>
            <w:r>
              <w:t>28-04-2021</w:t>
            </w:r>
          </w:p>
          <w:p w14:paraId="6A2A8DFA" w14:textId="77777777" w:rsidR="00874FE7" w:rsidRPr="00DF198B" w:rsidRDefault="004A7FA7" w:rsidP="00874FE7">
            <w:pPr>
              <w:pStyle w:val="Heading3"/>
            </w:pPr>
            <w:sdt>
              <w:sdtPr>
                <w:id w:val="-1516760087"/>
                <w:placeholder>
                  <w:docPart w:val="C424EBBA432B4BA39D7FB52048BB9CC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D95A7C7" w14:textId="300BF252" w:rsidR="00DF198B" w:rsidRPr="00DF198B" w:rsidRDefault="00FB68A8" w:rsidP="00874FE7">
            <w:pPr>
              <w:pStyle w:val="Heading3"/>
            </w:pPr>
            <w:r>
              <w:t>SQL Basics</w:t>
            </w:r>
          </w:p>
          <w:p w14:paraId="71527613" w14:textId="77777777" w:rsidR="00DF198B" w:rsidRPr="00DF198B" w:rsidRDefault="004A7FA7" w:rsidP="00874FE7">
            <w:pPr>
              <w:pStyle w:val="Heading3"/>
            </w:pPr>
            <w:sdt>
              <w:sdtPr>
                <w:id w:val="1492440299"/>
                <w:placeholder>
                  <w:docPart w:val="089BC2E63BD54F07ABA074F42460291C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0388AF9E" w14:textId="5817DCB1" w:rsidR="00DF198B" w:rsidRDefault="00FB68A8" w:rsidP="00874FE7">
            <w:pPr>
              <w:pStyle w:val="Heading3"/>
            </w:pPr>
            <w:r>
              <w:t>Data Analyst Course</w:t>
            </w:r>
          </w:p>
          <w:p w14:paraId="2DC5E57D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1C01C2E1" w14:textId="77777777" w:rsidR="00DF198B" w:rsidRDefault="00DF198B" w:rsidP="00DF198B">
            <w:pPr>
              <w:jc w:val="center"/>
            </w:pPr>
          </w:p>
        </w:tc>
      </w:tr>
      <w:tr w:rsidR="00DF198B" w14:paraId="5E1DBB77" w14:textId="77777777" w:rsidTr="00185F4A">
        <w:tc>
          <w:tcPr>
            <w:tcW w:w="2340" w:type="dxa"/>
            <w:gridSpan w:val="3"/>
          </w:tcPr>
          <w:p w14:paraId="69F5D80B" w14:textId="77777777" w:rsidR="00DF198B" w:rsidRDefault="00DF198B"/>
        </w:tc>
        <w:tc>
          <w:tcPr>
            <w:tcW w:w="6120" w:type="dxa"/>
            <w:gridSpan w:val="3"/>
          </w:tcPr>
          <w:p w14:paraId="176E01BA" w14:textId="77777777" w:rsidR="00DF198B" w:rsidRDefault="00DF198B"/>
        </w:tc>
        <w:tc>
          <w:tcPr>
            <w:tcW w:w="2330" w:type="dxa"/>
            <w:gridSpan w:val="3"/>
          </w:tcPr>
          <w:p w14:paraId="72450D57" w14:textId="77777777" w:rsidR="00DF198B" w:rsidRDefault="00DF198B"/>
        </w:tc>
      </w:tr>
    </w:tbl>
    <w:p w14:paraId="35AD9D9F" w14:textId="3E3F261B" w:rsidR="00DF198B" w:rsidRDefault="000F6A64"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42880" behindDoc="1" locked="0" layoutInCell="1" allowOverlap="1" wp14:anchorId="50F8E504" wp14:editId="5BB83BF4">
            <wp:simplePos x="0" y="0"/>
            <wp:positionH relativeFrom="margin">
              <wp:posOffset>0</wp:posOffset>
            </wp:positionH>
            <wp:positionV relativeFrom="margin">
              <wp:posOffset>163033</wp:posOffset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4AAFC" w14:textId="19C53997" w:rsidR="00DF198B" w:rsidRDefault="00122902" w:rsidP="002D2200">
      <w:pPr>
        <w:pStyle w:val="GraphicAnchor"/>
      </w:pPr>
      <w:r w:rsidRPr="00122902">
        <w:t xml:space="preserve"> </w:t>
      </w:r>
      <w:r w:rsidR="002D2200"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2E792BB0" wp14:editId="17A5A1E4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83B4D" id="Rectangle 2" o:spid="_x0000_s1026" alt="&quot;&quot;" style="position:absolute;left:0;text-align:left;margin-left:.5pt;margin-top:.5pt;width:539.95pt;height:716.95pt;z-index:-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108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8"/>
        <w:gridCol w:w="453"/>
        <w:gridCol w:w="360"/>
        <w:gridCol w:w="720"/>
        <w:gridCol w:w="20"/>
        <w:gridCol w:w="336"/>
        <w:gridCol w:w="2157"/>
        <w:gridCol w:w="1627"/>
        <w:gridCol w:w="542"/>
        <w:gridCol w:w="275"/>
        <w:gridCol w:w="1058"/>
        <w:gridCol w:w="1078"/>
        <w:gridCol w:w="20"/>
      </w:tblGrid>
      <w:tr w:rsidR="002D2200" w14:paraId="7D97A557" w14:textId="77777777" w:rsidTr="006A3522">
        <w:trPr>
          <w:trHeight w:val="1152"/>
        </w:trPr>
        <w:tc>
          <w:tcPr>
            <w:tcW w:w="2157" w:type="dxa"/>
            <w:gridSpan w:val="2"/>
          </w:tcPr>
          <w:p w14:paraId="5CA077A9" w14:textId="7A4AED45" w:rsidR="002D2200" w:rsidRDefault="002D2200"/>
        </w:tc>
        <w:tc>
          <w:tcPr>
            <w:tcW w:w="1889" w:type="dxa"/>
            <w:gridSpan w:val="5"/>
            <w:tcBorders>
              <w:bottom w:val="single" w:sz="18" w:space="0" w:color="476166" w:themeColor="accent1"/>
            </w:tcBorders>
          </w:tcPr>
          <w:p w14:paraId="131B80BD" w14:textId="77777777" w:rsidR="002D2200" w:rsidRDefault="002D2200"/>
        </w:tc>
        <w:tc>
          <w:tcPr>
            <w:tcW w:w="2157" w:type="dxa"/>
            <w:tcBorders>
              <w:bottom w:val="single" w:sz="18" w:space="0" w:color="476166" w:themeColor="accent1"/>
            </w:tcBorders>
          </w:tcPr>
          <w:p w14:paraId="21268D2E" w14:textId="47496FC3" w:rsidR="002D2200" w:rsidRDefault="002D2200"/>
        </w:tc>
        <w:tc>
          <w:tcPr>
            <w:tcW w:w="2444" w:type="dxa"/>
            <w:gridSpan w:val="3"/>
            <w:tcBorders>
              <w:bottom w:val="single" w:sz="18" w:space="0" w:color="476166" w:themeColor="accent1"/>
            </w:tcBorders>
          </w:tcPr>
          <w:p w14:paraId="5F02F23A" w14:textId="77777777" w:rsidR="002D2200" w:rsidRDefault="002D2200"/>
        </w:tc>
        <w:tc>
          <w:tcPr>
            <w:tcW w:w="2156" w:type="dxa"/>
            <w:gridSpan w:val="3"/>
          </w:tcPr>
          <w:p w14:paraId="0F139714" w14:textId="77777777" w:rsidR="002D2200" w:rsidRDefault="002D2200"/>
        </w:tc>
      </w:tr>
      <w:tr w:rsidR="002D2200" w14:paraId="2005E3F1" w14:textId="77777777" w:rsidTr="006A3522">
        <w:trPr>
          <w:trHeight w:val="664"/>
        </w:trPr>
        <w:tc>
          <w:tcPr>
            <w:tcW w:w="2157" w:type="dxa"/>
            <w:gridSpan w:val="2"/>
            <w:tcBorders>
              <w:right w:val="single" w:sz="18" w:space="0" w:color="476166" w:themeColor="accent1"/>
            </w:tcBorders>
          </w:tcPr>
          <w:p w14:paraId="3DAEFAF5" w14:textId="3F084861" w:rsidR="002D2200" w:rsidRDefault="002D2200"/>
        </w:tc>
        <w:tc>
          <w:tcPr>
            <w:tcW w:w="6490" w:type="dxa"/>
            <w:gridSpan w:val="9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CDE68AF" w14:textId="54CDE682" w:rsidR="002D2200" w:rsidRPr="00E74B29" w:rsidRDefault="00FB68A8" w:rsidP="00874FE7">
            <w:pPr>
              <w:pStyle w:val="Heading4"/>
            </w:pPr>
            <w:r>
              <w:t>About this project</w:t>
            </w:r>
          </w:p>
        </w:tc>
        <w:tc>
          <w:tcPr>
            <w:tcW w:w="2156" w:type="dxa"/>
            <w:gridSpan w:val="3"/>
            <w:tcBorders>
              <w:left w:val="single" w:sz="18" w:space="0" w:color="476166" w:themeColor="accent1"/>
            </w:tcBorders>
          </w:tcPr>
          <w:p w14:paraId="7B63000D" w14:textId="77777777" w:rsidR="002D2200" w:rsidRDefault="002D2200"/>
        </w:tc>
      </w:tr>
      <w:tr w:rsidR="002D2200" w14:paraId="53197567" w14:textId="77777777" w:rsidTr="006A3522">
        <w:trPr>
          <w:trHeight w:val="311"/>
        </w:trPr>
        <w:tc>
          <w:tcPr>
            <w:tcW w:w="2157" w:type="dxa"/>
            <w:gridSpan w:val="2"/>
          </w:tcPr>
          <w:p w14:paraId="1D0659B6" w14:textId="77777777" w:rsidR="002D2200" w:rsidRDefault="002D2200"/>
        </w:tc>
        <w:tc>
          <w:tcPr>
            <w:tcW w:w="1889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7AC67B2" w14:textId="77777777" w:rsidR="002D2200" w:rsidRDefault="002D2200"/>
        </w:tc>
        <w:tc>
          <w:tcPr>
            <w:tcW w:w="2157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C12E391" w14:textId="77777777" w:rsidR="002D2200" w:rsidRDefault="002D2200"/>
        </w:tc>
        <w:tc>
          <w:tcPr>
            <w:tcW w:w="2444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BB10B98" w14:textId="77777777" w:rsidR="002D2200" w:rsidRDefault="002D2200"/>
        </w:tc>
        <w:tc>
          <w:tcPr>
            <w:tcW w:w="2156" w:type="dxa"/>
            <w:gridSpan w:val="3"/>
          </w:tcPr>
          <w:p w14:paraId="2216787F" w14:textId="77777777" w:rsidR="002D2200" w:rsidRDefault="002D2200"/>
        </w:tc>
      </w:tr>
      <w:tr w:rsidR="00E74B29" w14:paraId="41131473" w14:textId="77777777" w:rsidTr="006A3522">
        <w:trPr>
          <w:trHeight w:val="576"/>
        </w:trPr>
        <w:tc>
          <w:tcPr>
            <w:tcW w:w="2157" w:type="dxa"/>
            <w:gridSpan w:val="2"/>
            <w:tcBorders>
              <w:right w:val="single" w:sz="18" w:space="0" w:color="476166" w:themeColor="accent1"/>
            </w:tcBorders>
          </w:tcPr>
          <w:p w14:paraId="12B9E562" w14:textId="77777777" w:rsidR="00E74B29" w:rsidRDefault="00E74B29"/>
        </w:tc>
        <w:tc>
          <w:tcPr>
            <w:tcW w:w="813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00A1A8D6" w14:textId="402AEC4D" w:rsidR="00E74B29" w:rsidRDefault="00E74B29"/>
        </w:tc>
        <w:tc>
          <w:tcPr>
            <w:tcW w:w="4860" w:type="dxa"/>
            <w:gridSpan w:val="5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54D6D11D" w14:textId="77777777" w:rsidR="00E74B29" w:rsidRDefault="00E74B29" w:rsidP="00E74B29"/>
        </w:tc>
        <w:tc>
          <w:tcPr>
            <w:tcW w:w="815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021284B" w14:textId="77777777" w:rsidR="00E74B29" w:rsidRDefault="00E74B29"/>
        </w:tc>
        <w:tc>
          <w:tcPr>
            <w:tcW w:w="2156" w:type="dxa"/>
            <w:gridSpan w:val="3"/>
            <w:tcBorders>
              <w:left w:val="single" w:sz="18" w:space="0" w:color="476166" w:themeColor="accent1"/>
            </w:tcBorders>
          </w:tcPr>
          <w:p w14:paraId="231393A0" w14:textId="77777777" w:rsidR="00E74B29" w:rsidRDefault="00E74B29"/>
        </w:tc>
      </w:tr>
      <w:tr w:rsidR="000E4641" w14:paraId="0AB28346" w14:textId="77777777" w:rsidTr="006A3522">
        <w:trPr>
          <w:trHeight w:val="4447"/>
        </w:trPr>
        <w:tc>
          <w:tcPr>
            <w:tcW w:w="2157" w:type="dxa"/>
            <w:gridSpan w:val="2"/>
            <w:vMerge w:val="restart"/>
            <w:tcBorders>
              <w:right w:val="single" w:sz="18" w:space="0" w:color="476166" w:themeColor="accent1"/>
            </w:tcBorders>
          </w:tcPr>
          <w:p w14:paraId="140469E1" w14:textId="77777777" w:rsidR="000E4641" w:rsidRDefault="000E4641"/>
        </w:tc>
        <w:tc>
          <w:tcPr>
            <w:tcW w:w="453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85E9803" w14:textId="3BA224F6" w:rsidR="000E4641" w:rsidRDefault="000E4641"/>
        </w:tc>
        <w:tc>
          <w:tcPr>
            <w:tcW w:w="360" w:type="dxa"/>
            <w:shd w:val="clear" w:color="auto" w:fill="FFFFFF" w:themeFill="background1"/>
          </w:tcPr>
          <w:p w14:paraId="2FFA5234" w14:textId="63331AAF" w:rsidR="000E4641" w:rsidRDefault="000E4641"/>
        </w:tc>
        <w:tc>
          <w:tcPr>
            <w:tcW w:w="4860" w:type="dxa"/>
            <w:gridSpan w:val="5"/>
            <w:shd w:val="clear" w:color="auto" w:fill="FFFFFF" w:themeFill="background1"/>
          </w:tcPr>
          <w:p w14:paraId="79C0EFA7" w14:textId="55AF9333" w:rsidR="004538FA" w:rsidRDefault="001A3933" w:rsidP="004538FA">
            <w:pPr>
              <w:pStyle w:val="Text"/>
              <w:jc w:val="both"/>
            </w:pPr>
            <w:r>
              <w:t>In this project</w:t>
            </w:r>
            <w:r w:rsidR="0004676A">
              <w:t xml:space="preserve"> I will demonstrate </w:t>
            </w:r>
            <w:r w:rsidR="004F55EB">
              <w:t>a basic Data Base</w:t>
            </w:r>
            <w:r w:rsidR="0004676A">
              <w:t xml:space="preserve"> of </w:t>
            </w:r>
            <w:r w:rsidR="0027460F">
              <w:t xml:space="preserve">a </w:t>
            </w:r>
            <w:r w:rsidR="0004676A">
              <w:t>stock market</w:t>
            </w:r>
            <w:r w:rsidR="000D7DFA">
              <w:t>, in particular the Nasdaq exchange market</w:t>
            </w:r>
            <w:r w:rsidR="008F015A">
              <w:t xml:space="preserve"> (biggest </w:t>
            </w:r>
            <w:r w:rsidR="00F463F4">
              <w:t>exchange mark</w:t>
            </w:r>
            <w:r w:rsidR="00320A35">
              <w:t>e</w:t>
            </w:r>
            <w:r w:rsidR="00F463F4">
              <w:t>t for high-tech companies</w:t>
            </w:r>
            <w:r w:rsidR="008F015A">
              <w:t>)</w:t>
            </w:r>
            <w:r w:rsidR="004538FA">
              <w:t>.</w:t>
            </w:r>
          </w:p>
          <w:p w14:paraId="3C5A7A2E" w14:textId="1C6A3C5D" w:rsidR="009C467A" w:rsidRDefault="009C467A" w:rsidP="006A3522">
            <w:pPr>
              <w:pStyle w:val="Text"/>
              <w:jc w:val="both"/>
            </w:pPr>
            <w:r>
              <w:t xml:space="preserve">Every stock market </w:t>
            </w:r>
            <w:r w:rsidR="008A612E">
              <w:t>has</w:t>
            </w:r>
            <w:r w:rsidR="00C40CA2">
              <w:t xml:space="preserve"> </w:t>
            </w:r>
            <w:r w:rsidR="00A364B2">
              <w:t>registered</w:t>
            </w:r>
            <w:r w:rsidR="00C40CA2">
              <w:t xml:space="preserve"> </w:t>
            </w:r>
            <w:r w:rsidR="003C6598">
              <w:rPr>
                <w:b/>
                <w:bCs/>
              </w:rPr>
              <w:t>B</w:t>
            </w:r>
            <w:r w:rsidR="00C40CA2" w:rsidRPr="003C6598">
              <w:rPr>
                <w:b/>
                <w:bCs/>
              </w:rPr>
              <w:t>rokers</w:t>
            </w:r>
            <w:r w:rsidR="00C40CA2">
              <w:t xml:space="preserve"> that </w:t>
            </w:r>
            <w:r w:rsidR="00C73DC8" w:rsidRPr="00032A77">
              <w:t>mediate</w:t>
            </w:r>
            <w:r w:rsidR="00C73DC8">
              <w:t xml:space="preserve"> buy/sell orders from between their</w:t>
            </w:r>
            <w:r w:rsidR="00362436">
              <w:t xml:space="preserve"> clients,</w:t>
            </w:r>
            <w:r w:rsidR="00C73DC8">
              <w:t xml:space="preserve"> </w:t>
            </w:r>
            <w:r w:rsidR="009B18A9">
              <w:rPr>
                <w:b/>
                <w:bCs/>
              </w:rPr>
              <w:t>A</w:t>
            </w:r>
            <w:r w:rsidR="00C73DC8" w:rsidRPr="009B18A9">
              <w:rPr>
                <w:b/>
                <w:bCs/>
              </w:rPr>
              <w:t xml:space="preserve">ccount </w:t>
            </w:r>
            <w:r w:rsidR="009B18A9">
              <w:rPr>
                <w:b/>
                <w:bCs/>
              </w:rPr>
              <w:t>H</w:t>
            </w:r>
            <w:r w:rsidR="00C73DC8" w:rsidRPr="009B18A9">
              <w:rPr>
                <w:b/>
                <w:bCs/>
              </w:rPr>
              <w:t>olders</w:t>
            </w:r>
            <w:r w:rsidR="009F1B65">
              <w:t>, and the market</w:t>
            </w:r>
            <w:r w:rsidR="00327259">
              <w:t>, the stock exchange</w:t>
            </w:r>
            <w:r w:rsidR="00316969">
              <w:t>. Once there are t</w:t>
            </w:r>
            <w:r w:rsidR="00BA3215">
              <w:t>w</w:t>
            </w:r>
            <w:r w:rsidR="00316969">
              <w:t>o</w:t>
            </w:r>
            <w:r w:rsidR="00696FBE">
              <w:t xml:space="preserve"> matching</w:t>
            </w:r>
            <w:r w:rsidR="00BF46D2">
              <w:t xml:space="preserve"> </w:t>
            </w:r>
            <w:r w:rsidR="002A6148">
              <w:t xml:space="preserve">active </w:t>
            </w:r>
            <w:r w:rsidR="00707FB6">
              <w:t>'</w:t>
            </w:r>
            <w:r w:rsidR="00BF46D2">
              <w:t>buy</w:t>
            </w:r>
            <w:r w:rsidR="00707FB6">
              <w:t>'</w:t>
            </w:r>
            <w:r w:rsidR="00BF46D2">
              <w:t xml:space="preserve"> and </w:t>
            </w:r>
            <w:r w:rsidR="00707FB6">
              <w:t>'</w:t>
            </w:r>
            <w:r w:rsidR="00BF46D2">
              <w:t>sell</w:t>
            </w:r>
            <w:r w:rsidR="00707FB6">
              <w:t>'</w:t>
            </w:r>
            <w:r w:rsidR="00316969">
              <w:t xml:space="preserve"> orders that match</w:t>
            </w:r>
            <w:r w:rsidR="00B048EB">
              <w:t>,</w:t>
            </w:r>
            <w:r w:rsidR="003C6598">
              <w:t xml:space="preserve"> a </w:t>
            </w:r>
            <w:r w:rsidR="003C6598" w:rsidRPr="003C6598">
              <w:rPr>
                <w:b/>
                <w:bCs/>
              </w:rPr>
              <w:t>Transaction</w:t>
            </w:r>
            <w:r w:rsidR="003C6598">
              <w:t xml:space="preserve"> is committed </w:t>
            </w:r>
            <w:r w:rsidR="009B1121">
              <w:t xml:space="preserve">and </w:t>
            </w:r>
            <w:r w:rsidR="00103370">
              <w:t>the money in one account is exchanged for the stock in another.</w:t>
            </w:r>
          </w:p>
          <w:p w14:paraId="5F4809C7" w14:textId="0237B6A6" w:rsidR="00B0425A" w:rsidRDefault="004538FA" w:rsidP="004538FA">
            <w:pPr>
              <w:pStyle w:val="Text"/>
              <w:jc w:val="both"/>
            </w:pPr>
            <w:r>
              <w:t xml:space="preserve">The data base is created with SQL syntax </w:t>
            </w:r>
            <w:r w:rsidR="002117E7">
              <w:t xml:space="preserve">using DDL </w:t>
            </w:r>
            <w:r>
              <w:t>and will contain five primary tables as</w:t>
            </w:r>
            <w:r w:rsidR="00103D5E">
              <w:t xml:space="preserve"> follows:</w:t>
            </w:r>
          </w:p>
          <w:p w14:paraId="74BD0A31" w14:textId="3087DF42" w:rsidR="00B336FE" w:rsidRPr="00E74B29" w:rsidRDefault="00B0425A" w:rsidP="00B336FE">
            <w:pPr>
              <w:pStyle w:val="Text"/>
              <w:jc w:val="both"/>
            </w:pPr>
            <w:r>
              <w:t xml:space="preserve">Brokers, </w:t>
            </w:r>
            <w:r w:rsidR="00F07318">
              <w:t>Account Holders,</w:t>
            </w:r>
            <w:r w:rsidR="002E7687">
              <w:t xml:space="preserve"> </w:t>
            </w:r>
            <w:r w:rsidR="009C467A">
              <w:t>Stocks,</w:t>
            </w:r>
            <w:r w:rsidR="004B2772">
              <w:t xml:space="preserve"> Orders</w:t>
            </w:r>
            <w:r w:rsidR="005F72AF">
              <w:t xml:space="preserve"> and Transactions</w:t>
            </w:r>
            <w:r w:rsidR="00D665DB">
              <w:t>.</w:t>
            </w:r>
          </w:p>
        </w:tc>
        <w:tc>
          <w:tcPr>
            <w:tcW w:w="540" w:type="dxa"/>
            <w:shd w:val="clear" w:color="auto" w:fill="FFFFFF" w:themeFill="background1"/>
          </w:tcPr>
          <w:p w14:paraId="133CDDD5" w14:textId="34397EA1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75" w:type="dxa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2116FAB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6" w:type="dxa"/>
            <w:gridSpan w:val="3"/>
            <w:tcBorders>
              <w:left w:val="single" w:sz="18" w:space="0" w:color="476166" w:themeColor="accent1"/>
            </w:tcBorders>
          </w:tcPr>
          <w:p w14:paraId="099DEDA5" w14:textId="32B1A533" w:rsidR="000E4641" w:rsidRDefault="000E4641"/>
        </w:tc>
      </w:tr>
      <w:tr w:rsidR="000E4641" w14:paraId="2FF4E269" w14:textId="77777777" w:rsidTr="006A3522">
        <w:trPr>
          <w:trHeight w:val="1008"/>
        </w:trPr>
        <w:tc>
          <w:tcPr>
            <w:tcW w:w="2157" w:type="dxa"/>
            <w:gridSpan w:val="2"/>
            <w:vMerge/>
            <w:tcBorders>
              <w:right w:val="single" w:sz="18" w:space="0" w:color="476166" w:themeColor="accent1"/>
            </w:tcBorders>
          </w:tcPr>
          <w:p w14:paraId="7D62CDF9" w14:textId="77777777" w:rsidR="000E4641" w:rsidRDefault="000E4641"/>
        </w:tc>
        <w:tc>
          <w:tcPr>
            <w:tcW w:w="453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284B67A" w14:textId="77777777" w:rsidR="000E4641" w:rsidRDefault="000E4641"/>
        </w:tc>
        <w:tc>
          <w:tcPr>
            <w:tcW w:w="5762" w:type="dxa"/>
            <w:gridSpan w:val="7"/>
            <w:vMerge w:val="restart"/>
            <w:shd w:val="clear" w:color="auto" w:fill="FFFFFF" w:themeFill="background1"/>
          </w:tcPr>
          <w:p w14:paraId="48594B40" w14:textId="5670B6D3" w:rsidR="000E4641" w:rsidRPr="00E74B29" w:rsidRDefault="006A3522" w:rsidP="006A3522">
            <w:pPr>
              <w:ind w:right="-183"/>
              <w:rPr>
                <w:rFonts w:ascii="Georgia" w:hAnsi="Georgia"/>
                <w:sz w:val="28"/>
                <w:szCs w:val="28"/>
              </w:rPr>
            </w:pPr>
            <w:r w:rsidRPr="00122902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B6D9E02" wp14:editId="17C307E4">
                  <wp:simplePos x="0" y="0"/>
                  <wp:positionH relativeFrom="margin">
                    <wp:posOffset>-19936</wp:posOffset>
                  </wp:positionH>
                  <wp:positionV relativeFrom="paragraph">
                    <wp:posOffset>132213</wp:posOffset>
                  </wp:positionV>
                  <wp:extent cx="3710763" cy="2773428"/>
                  <wp:effectExtent l="95250" t="95250" r="99695" b="103505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99" r="1"/>
                          <a:stretch/>
                        </pic:blipFill>
                        <pic:spPr bwMode="auto">
                          <a:xfrm>
                            <a:off x="0" y="0"/>
                            <a:ext cx="3721636" cy="2781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5" w:type="dxa"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4A8A36E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6" w:type="dxa"/>
            <w:gridSpan w:val="3"/>
            <w:tcBorders>
              <w:left w:val="single" w:sz="18" w:space="0" w:color="476166" w:themeColor="accent1"/>
            </w:tcBorders>
          </w:tcPr>
          <w:p w14:paraId="749269E1" w14:textId="77777777" w:rsidR="000E4641" w:rsidRDefault="000E4641"/>
        </w:tc>
      </w:tr>
      <w:tr w:rsidR="000E4641" w14:paraId="3C60370E" w14:textId="77777777" w:rsidTr="006A3522">
        <w:trPr>
          <w:trHeight w:val="1728"/>
        </w:trPr>
        <w:tc>
          <w:tcPr>
            <w:tcW w:w="2157" w:type="dxa"/>
            <w:gridSpan w:val="2"/>
            <w:vMerge w:val="restart"/>
          </w:tcPr>
          <w:p w14:paraId="609EB1C8" w14:textId="77777777" w:rsidR="000E4641" w:rsidRDefault="000E4641"/>
        </w:tc>
        <w:tc>
          <w:tcPr>
            <w:tcW w:w="453" w:type="dxa"/>
            <w:tcBorders>
              <w:top w:val="single" w:sz="18" w:space="0" w:color="476166" w:themeColor="accent1"/>
            </w:tcBorders>
          </w:tcPr>
          <w:p w14:paraId="4317251D" w14:textId="77777777" w:rsidR="000E4641" w:rsidRDefault="000E4641" w:rsidP="00E74B29">
            <w:pPr>
              <w:jc w:val="center"/>
            </w:pPr>
          </w:p>
        </w:tc>
        <w:tc>
          <w:tcPr>
            <w:tcW w:w="5762" w:type="dxa"/>
            <w:gridSpan w:val="7"/>
            <w:vMerge/>
          </w:tcPr>
          <w:p w14:paraId="69F7B31B" w14:textId="77777777" w:rsidR="000E4641" w:rsidRDefault="000E4641" w:rsidP="00E74B29">
            <w:pPr>
              <w:jc w:val="center"/>
            </w:pPr>
          </w:p>
        </w:tc>
        <w:tc>
          <w:tcPr>
            <w:tcW w:w="275" w:type="dxa"/>
            <w:tcBorders>
              <w:top w:val="single" w:sz="18" w:space="0" w:color="476166" w:themeColor="accent1"/>
            </w:tcBorders>
          </w:tcPr>
          <w:p w14:paraId="5E9F1063" w14:textId="65EAB2C3" w:rsidR="000E4641" w:rsidRDefault="000E4641" w:rsidP="00B336FE"/>
        </w:tc>
        <w:tc>
          <w:tcPr>
            <w:tcW w:w="2156" w:type="dxa"/>
            <w:gridSpan w:val="3"/>
            <w:vMerge w:val="restart"/>
          </w:tcPr>
          <w:p w14:paraId="1744904A" w14:textId="0559C0C1" w:rsidR="000E4641" w:rsidRDefault="000E4641"/>
        </w:tc>
      </w:tr>
      <w:tr w:rsidR="000E4641" w14:paraId="4C77D663" w14:textId="77777777" w:rsidTr="006A3522">
        <w:trPr>
          <w:trHeight w:val="1728"/>
        </w:trPr>
        <w:tc>
          <w:tcPr>
            <w:tcW w:w="2157" w:type="dxa"/>
            <w:gridSpan w:val="2"/>
            <w:vMerge/>
          </w:tcPr>
          <w:p w14:paraId="522CFB90" w14:textId="77777777" w:rsidR="000E4641" w:rsidRDefault="000E4641"/>
        </w:tc>
        <w:tc>
          <w:tcPr>
            <w:tcW w:w="453" w:type="dxa"/>
          </w:tcPr>
          <w:p w14:paraId="22BB973C" w14:textId="1648A4F3" w:rsidR="000E4641" w:rsidRDefault="008B70FD" w:rsidP="00B336FE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49024" behindDoc="1" locked="0" layoutInCell="1" allowOverlap="1" wp14:anchorId="23313D87" wp14:editId="01C65DB5">
                  <wp:simplePos x="0" y="0"/>
                  <wp:positionH relativeFrom="margin">
                    <wp:posOffset>-1370330</wp:posOffset>
                  </wp:positionH>
                  <wp:positionV relativeFrom="margin">
                    <wp:posOffset>74428</wp:posOffset>
                  </wp:positionV>
                  <wp:extent cx="6861175" cy="1943735"/>
                  <wp:effectExtent l="0" t="0" r="0" b="0"/>
                  <wp:wrapNone/>
                  <wp:docPr id="6" name="Picture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762" w:type="dxa"/>
            <w:gridSpan w:val="7"/>
            <w:vMerge/>
          </w:tcPr>
          <w:p w14:paraId="11A59D0F" w14:textId="77777777" w:rsidR="000E4641" w:rsidRDefault="000E4641" w:rsidP="00E74B29">
            <w:pPr>
              <w:jc w:val="center"/>
            </w:pPr>
          </w:p>
        </w:tc>
        <w:tc>
          <w:tcPr>
            <w:tcW w:w="275" w:type="dxa"/>
          </w:tcPr>
          <w:p w14:paraId="19870E23" w14:textId="00EE36FF" w:rsidR="000E4641" w:rsidRDefault="000E4641" w:rsidP="00B336FE"/>
        </w:tc>
        <w:tc>
          <w:tcPr>
            <w:tcW w:w="2156" w:type="dxa"/>
            <w:gridSpan w:val="3"/>
            <w:vMerge/>
          </w:tcPr>
          <w:p w14:paraId="6D360557" w14:textId="77777777" w:rsidR="000E4641" w:rsidRDefault="000E4641"/>
        </w:tc>
      </w:tr>
      <w:tr w:rsidR="0048120C" w14:paraId="009A6F05" w14:textId="77777777" w:rsidTr="006A3522">
        <w:trPr>
          <w:gridAfter w:val="1"/>
          <w:wAfter w:w="20" w:type="dxa"/>
          <w:trHeight w:val="4546"/>
        </w:trPr>
        <w:tc>
          <w:tcPr>
            <w:tcW w:w="1079" w:type="dxa"/>
          </w:tcPr>
          <w:p w14:paraId="48758E7C" w14:textId="77777777" w:rsidR="0048120C" w:rsidRDefault="0048120C"/>
        </w:tc>
        <w:tc>
          <w:tcPr>
            <w:tcW w:w="8626" w:type="dxa"/>
            <w:gridSpan w:val="11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0E8033C" w14:textId="6B10A4D7" w:rsidR="0048120C" w:rsidRPr="002F15F3" w:rsidRDefault="002F15F3" w:rsidP="002F15F3">
            <w:pPr>
              <w:pStyle w:val="Heading5"/>
              <w:jc w:val="center"/>
              <w:rPr>
                <w:sz w:val="36"/>
                <w:szCs w:val="36"/>
              </w:rPr>
            </w:pPr>
            <w:r w:rsidRPr="002F15F3">
              <w:rPr>
                <w:sz w:val="36"/>
                <w:szCs w:val="36"/>
              </w:rPr>
              <w:t>Entity Relationship Diagram</w:t>
            </w:r>
          </w:p>
          <w:p w14:paraId="3FD10CFB" w14:textId="77777777" w:rsidR="0048120C" w:rsidRDefault="0048120C" w:rsidP="0048120C"/>
          <w:p w14:paraId="2DC9F69A" w14:textId="05BCDB81" w:rsidR="0048120C" w:rsidRDefault="002F15F3" w:rsidP="00ED626D">
            <w:pPr>
              <w:pStyle w:val="Tex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393D9EFC" wp14:editId="623F390D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75565</wp:posOffset>
                      </wp:positionV>
                      <wp:extent cx="5397500" cy="5168900"/>
                      <wp:effectExtent l="0" t="0" r="12700" b="1270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97500" cy="516890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5CF974" id="Rectangle 5" o:spid="_x0000_s1026" style="position:absolute;left:0;text-align:left;margin-left:4.05pt;margin-top:5.95pt;width:425pt;height:40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" fill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  <w:p w14:paraId="750E9824" w14:textId="77777777" w:rsidR="00ED626D" w:rsidRDefault="00ED626D" w:rsidP="00ED626D">
            <w:pPr>
              <w:pStyle w:val="Text"/>
            </w:pPr>
          </w:p>
          <w:p w14:paraId="3F0D8BF6" w14:textId="77777777" w:rsidR="00ED626D" w:rsidRDefault="00ED626D" w:rsidP="00ED626D">
            <w:pPr>
              <w:pStyle w:val="Text"/>
            </w:pPr>
          </w:p>
          <w:p w14:paraId="11535AAA" w14:textId="5889D6B2" w:rsidR="00ED626D" w:rsidRDefault="006D41DE" w:rsidP="00ED626D">
            <w:pPr>
              <w:pStyle w:val="Text"/>
            </w:pPr>
            <w:r w:rsidRPr="006D41DE">
              <w:drawing>
                <wp:anchor distT="0" distB="0" distL="114300" distR="114300" simplePos="0" relativeHeight="251673600" behindDoc="0" locked="0" layoutInCell="1" allowOverlap="1" wp14:anchorId="0F2D9ABB" wp14:editId="1C87BB62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179070</wp:posOffset>
                  </wp:positionV>
                  <wp:extent cx="5302250" cy="3617348"/>
                  <wp:effectExtent l="0" t="0" r="0" b="254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2250" cy="3617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9F5A48" w14:textId="2ACBFCAE" w:rsidR="00ED626D" w:rsidRDefault="00ED626D" w:rsidP="00ED626D">
            <w:pPr>
              <w:pStyle w:val="Text"/>
            </w:pPr>
          </w:p>
          <w:p w14:paraId="20B80DB1" w14:textId="19DCE420" w:rsidR="00ED626D" w:rsidRDefault="00ED626D" w:rsidP="00ED626D">
            <w:pPr>
              <w:pStyle w:val="Text"/>
            </w:pPr>
          </w:p>
          <w:p w14:paraId="12AD6EEE" w14:textId="3C8C8142" w:rsidR="00ED626D" w:rsidRDefault="00ED626D" w:rsidP="00ED626D">
            <w:pPr>
              <w:pStyle w:val="Text"/>
            </w:pPr>
          </w:p>
          <w:p w14:paraId="7122A226" w14:textId="2BF9E2F7" w:rsidR="00ED626D" w:rsidRDefault="00ED626D" w:rsidP="00ED626D">
            <w:pPr>
              <w:pStyle w:val="Text"/>
            </w:pPr>
          </w:p>
          <w:p w14:paraId="78C494DA" w14:textId="6E0ADFE5" w:rsidR="00ED626D" w:rsidRDefault="00ED626D" w:rsidP="00ED626D">
            <w:pPr>
              <w:pStyle w:val="Text"/>
            </w:pPr>
          </w:p>
          <w:p w14:paraId="222D0851" w14:textId="34847503" w:rsidR="00ED626D" w:rsidRDefault="00ED626D" w:rsidP="00ED626D">
            <w:pPr>
              <w:pStyle w:val="Text"/>
            </w:pPr>
          </w:p>
          <w:p w14:paraId="33726518" w14:textId="77777777" w:rsidR="00ED626D" w:rsidRDefault="00ED626D" w:rsidP="00ED626D">
            <w:pPr>
              <w:pStyle w:val="Text"/>
            </w:pPr>
          </w:p>
          <w:p w14:paraId="13B7EA27" w14:textId="77777777" w:rsidR="00ED626D" w:rsidRDefault="00ED626D" w:rsidP="00ED626D">
            <w:pPr>
              <w:pStyle w:val="Text"/>
            </w:pPr>
          </w:p>
          <w:p w14:paraId="0BE056C7" w14:textId="77777777" w:rsidR="00ED626D" w:rsidRDefault="00ED626D" w:rsidP="00ED626D">
            <w:pPr>
              <w:pStyle w:val="Text"/>
            </w:pPr>
          </w:p>
          <w:p w14:paraId="68D36D84" w14:textId="77777777" w:rsidR="00ED626D" w:rsidRDefault="00ED626D" w:rsidP="00ED626D">
            <w:pPr>
              <w:pStyle w:val="Text"/>
            </w:pPr>
          </w:p>
          <w:p w14:paraId="0B0E39C0" w14:textId="77777777" w:rsidR="00ED626D" w:rsidRDefault="00ED626D" w:rsidP="00ED626D">
            <w:pPr>
              <w:pStyle w:val="Text"/>
            </w:pPr>
          </w:p>
          <w:p w14:paraId="58B4FDB6" w14:textId="77777777" w:rsidR="00ED626D" w:rsidRDefault="00ED626D" w:rsidP="00ED626D">
            <w:pPr>
              <w:pStyle w:val="Text"/>
            </w:pPr>
          </w:p>
          <w:p w14:paraId="7858ED1C" w14:textId="77777777" w:rsidR="00ED626D" w:rsidRDefault="00ED626D" w:rsidP="00ED626D">
            <w:pPr>
              <w:pStyle w:val="Text"/>
            </w:pPr>
          </w:p>
          <w:p w14:paraId="7263F825" w14:textId="77777777" w:rsidR="00ED626D" w:rsidRDefault="00ED626D" w:rsidP="00ED626D">
            <w:pPr>
              <w:pStyle w:val="Text"/>
            </w:pPr>
          </w:p>
          <w:p w14:paraId="54960B3E" w14:textId="77777777" w:rsidR="00ED626D" w:rsidRDefault="00ED626D" w:rsidP="00ED626D">
            <w:pPr>
              <w:pStyle w:val="Text"/>
            </w:pPr>
          </w:p>
          <w:p w14:paraId="20462887" w14:textId="77777777" w:rsidR="00ED626D" w:rsidRDefault="00ED626D" w:rsidP="00ED626D">
            <w:pPr>
              <w:pStyle w:val="Text"/>
            </w:pPr>
          </w:p>
          <w:p w14:paraId="5586ECC9" w14:textId="77777777" w:rsidR="00ED626D" w:rsidRDefault="00ED626D" w:rsidP="00ED626D">
            <w:pPr>
              <w:pStyle w:val="Text"/>
            </w:pPr>
          </w:p>
          <w:p w14:paraId="5BD24AD6" w14:textId="3CC171CC" w:rsidR="002F15F3" w:rsidRDefault="002F15F3" w:rsidP="00ED626D">
            <w:pPr>
              <w:pStyle w:val="Text"/>
            </w:pPr>
          </w:p>
          <w:p w14:paraId="64376949" w14:textId="3CCF0EFB" w:rsidR="00C415A7" w:rsidRDefault="00C415A7" w:rsidP="00ED626D">
            <w:pPr>
              <w:pStyle w:val="Text"/>
            </w:pPr>
          </w:p>
          <w:p w14:paraId="6E7E7784" w14:textId="77777777" w:rsidR="00C415A7" w:rsidRDefault="00C415A7" w:rsidP="00ED626D">
            <w:pPr>
              <w:pStyle w:val="Text"/>
            </w:pPr>
          </w:p>
          <w:p w14:paraId="33A763B7" w14:textId="77777777" w:rsidR="002F15F3" w:rsidRDefault="002F15F3" w:rsidP="00ED626D">
            <w:pPr>
              <w:pStyle w:val="Text"/>
            </w:pPr>
          </w:p>
          <w:p w14:paraId="7309BFCD" w14:textId="77777777" w:rsidR="002F15F3" w:rsidRDefault="002F15F3" w:rsidP="00ED626D">
            <w:pPr>
              <w:pStyle w:val="Text"/>
            </w:pPr>
          </w:p>
          <w:p w14:paraId="7DB4C593" w14:textId="77777777" w:rsidR="002F15F3" w:rsidRDefault="002F15F3" w:rsidP="00ED626D">
            <w:pPr>
              <w:pStyle w:val="Text"/>
            </w:pPr>
          </w:p>
          <w:p w14:paraId="4A75C471" w14:textId="77777777" w:rsidR="002F15F3" w:rsidRDefault="002F15F3" w:rsidP="00ED626D">
            <w:pPr>
              <w:pStyle w:val="Text"/>
            </w:pPr>
          </w:p>
          <w:p w14:paraId="0493ABBD" w14:textId="77777777" w:rsidR="002F15F3" w:rsidRDefault="002F15F3" w:rsidP="00ED626D">
            <w:pPr>
              <w:pStyle w:val="Text"/>
            </w:pPr>
          </w:p>
          <w:p w14:paraId="402D76FC" w14:textId="77777777" w:rsidR="002F15F3" w:rsidRDefault="002F15F3" w:rsidP="00ED626D">
            <w:pPr>
              <w:pStyle w:val="Text"/>
            </w:pPr>
          </w:p>
          <w:p w14:paraId="7D31FB6B" w14:textId="77777777" w:rsidR="002F15F3" w:rsidRDefault="002F15F3" w:rsidP="00ED626D">
            <w:pPr>
              <w:pStyle w:val="Text"/>
            </w:pPr>
          </w:p>
          <w:p w14:paraId="5BC51EE7" w14:textId="2B3A789D" w:rsidR="002F15F3" w:rsidRDefault="002F15F3" w:rsidP="00ED626D">
            <w:pPr>
              <w:pStyle w:val="Text"/>
            </w:pPr>
          </w:p>
        </w:tc>
        <w:tc>
          <w:tcPr>
            <w:tcW w:w="1078" w:type="dxa"/>
          </w:tcPr>
          <w:p w14:paraId="343F6F37" w14:textId="35FF1801" w:rsidR="0048120C" w:rsidRDefault="0048120C"/>
        </w:tc>
      </w:tr>
      <w:tr w:rsidR="002F15F3" w14:paraId="7A2049EE" w14:textId="77777777" w:rsidTr="006A3522">
        <w:trPr>
          <w:gridAfter w:val="1"/>
          <w:wAfter w:w="20" w:type="dxa"/>
          <w:trHeight w:val="730"/>
        </w:trPr>
        <w:tc>
          <w:tcPr>
            <w:tcW w:w="1079" w:type="dxa"/>
          </w:tcPr>
          <w:p w14:paraId="3FA1C4B8" w14:textId="77777777" w:rsidR="002F15F3" w:rsidRDefault="002F15F3"/>
        </w:tc>
        <w:tc>
          <w:tcPr>
            <w:tcW w:w="8626" w:type="dxa"/>
            <w:gridSpan w:val="11"/>
            <w:tcBorders>
              <w:top w:val="single" w:sz="18" w:space="0" w:color="476166" w:themeColor="accent1"/>
            </w:tcBorders>
          </w:tcPr>
          <w:p w14:paraId="250E734D" w14:textId="2189736B" w:rsidR="002F15F3" w:rsidRPr="002F15F3" w:rsidRDefault="002F15F3" w:rsidP="002F15F3">
            <w:pPr>
              <w:pStyle w:val="Heading5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Tables Description</w:t>
            </w:r>
          </w:p>
          <w:p w14:paraId="7DF2FD73" w14:textId="77777777" w:rsidR="002F15F3" w:rsidRPr="002F15F3" w:rsidRDefault="002F15F3">
            <w:pPr>
              <w:rPr>
                <w:sz w:val="36"/>
                <w:szCs w:val="36"/>
              </w:rPr>
            </w:pPr>
          </w:p>
        </w:tc>
        <w:tc>
          <w:tcPr>
            <w:tcW w:w="1078" w:type="dxa"/>
          </w:tcPr>
          <w:p w14:paraId="6DF20E6C" w14:textId="77777777" w:rsidR="002F15F3" w:rsidRDefault="002F15F3"/>
        </w:tc>
      </w:tr>
      <w:tr w:rsidR="0048120C" w14:paraId="4C78F3BA" w14:textId="77777777" w:rsidTr="006A3522">
        <w:trPr>
          <w:gridAfter w:val="1"/>
          <w:wAfter w:w="20" w:type="dxa"/>
          <w:trHeight w:val="1557"/>
        </w:trPr>
        <w:tc>
          <w:tcPr>
            <w:tcW w:w="1079" w:type="dxa"/>
          </w:tcPr>
          <w:p w14:paraId="43C123AD" w14:textId="77777777" w:rsidR="0048120C" w:rsidRDefault="0048120C"/>
        </w:tc>
        <w:tc>
          <w:tcPr>
            <w:tcW w:w="2611" w:type="dxa"/>
            <w:gridSpan w:val="4"/>
          </w:tcPr>
          <w:p w14:paraId="63827332" w14:textId="2CD48122" w:rsidR="0048120C" w:rsidRDefault="00921B77" w:rsidP="00837914">
            <w:pPr>
              <w:pStyle w:val="Text"/>
            </w:pPr>
            <w:r>
              <w:t>Brokers table</w:t>
            </w:r>
          </w:p>
        </w:tc>
        <w:tc>
          <w:tcPr>
            <w:tcW w:w="20" w:type="dxa"/>
          </w:tcPr>
          <w:p w14:paraId="1E8A2CB8" w14:textId="77777777" w:rsidR="0048120C" w:rsidRDefault="0048120C" w:rsidP="0048120C">
            <w:pPr>
              <w:pStyle w:val="Text"/>
            </w:pPr>
          </w:p>
        </w:tc>
        <w:tc>
          <w:tcPr>
            <w:tcW w:w="5995" w:type="dxa"/>
            <w:gridSpan w:val="6"/>
          </w:tcPr>
          <w:p w14:paraId="35E2435F" w14:textId="1FDC80E4" w:rsidR="0048120C" w:rsidRDefault="00921B77" w:rsidP="00921B77">
            <w:pPr>
              <w:pStyle w:val="Text"/>
              <w:jc w:val="both"/>
              <w:rPr>
                <w:lang w:bidi="he-IL"/>
              </w:rPr>
            </w:pPr>
            <w:r>
              <w:t xml:space="preserve">Contains all the details of enlisted Brokers who have the permission to </w:t>
            </w:r>
            <w:r w:rsidR="00032A77" w:rsidRPr="00032A77">
              <w:t xml:space="preserve">mediate </w:t>
            </w:r>
            <w:r>
              <w:t xml:space="preserve">buy/sell orders </w:t>
            </w:r>
            <w:r w:rsidR="00DA3071">
              <w:rPr>
                <w:lang w:bidi="he-IL"/>
              </w:rPr>
              <w:t xml:space="preserve">from customers to the </w:t>
            </w:r>
            <w:r w:rsidR="004E69F3">
              <w:rPr>
                <w:lang w:bidi="he-IL"/>
              </w:rPr>
              <w:t xml:space="preserve">stock </w:t>
            </w:r>
            <w:r w:rsidR="00DA3071">
              <w:rPr>
                <w:lang w:bidi="he-IL"/>
              </w:rPr>
              <w:t xml:space="preserve">exchange </w:t>
            </w:r>
            <w:r w:rsidR="004E69F3">
              <w:rPr>
                <w:lang w:bidi="he-IL"/>
              </w:rPr>
              <w:t>program.</w:t>
            </w:r>
            <w:r w:rsidR="00996333">
              <w:rPr>
                <w:lang w:bidi="he-IL"/>
              </w:rPr>
              <w:t xml:space="preserve"> </w:t>
            </w:r>
          </w:p>
        </w:tc>
        <w:tc>
          <w:tcPr>
            <w:tcW w:w="1078" w:type="dxa"/>
          </w:tcPr>
          <w:p w14:paraId="443F53A7" w14:textId="77777777" w:rsidR="0048120C" w:rsidRDefault="0048120C"/>
        </w:tc>
      </w:tr>
    </w:tbl>
    <w:p w14:paraId="572AFA0A" w14:textId="7885087A" w:rsidR="0048120C" w:rsidRDefault="0048120C"/>
    <w:tbl>
      <w:tblPr>
        <w:tblW w:w="10900" w:type="dxa"/>
        <w:tblLook w:val="04A0" w:firstRow="1" w:lastRow="0" w:firstColumn="1" w:lastColumn="0" w:noHBand="0" w:noVBand="1"/>
      </w:tblPr>
      <w:tblGrid>
        <w:gridCol w:w="2662"/>
        <w:gridCol w:w="1683"/>
        <w:gridCol w:w="5674"/>
        <w:gridCol w:w="1280"/>
      </w:tblGrid>
      <w:tr w:rsidR="00010542" w:rsidRPr="00010542" w14:paraId="0E3FADB4" w14:textId="77777777" w:rsidTr="00010542">
        <w:trPr>
          <w:trHeight w:val="280"/>
        </w:trPr>
        <w:tc>
          <w:tcPr>
            <w:tcW w:w="109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80620" w14:textId="77777777" w:rsidR="00010542" w:rsidRPr="00010542" w:rsidRDefault="00010542" w:rsidP="0001054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  <w:t>Brokers</w:t>
            </w:r>
          </w:p>
        </w:tc>
      </w:tr>
      <w:tr w:rsidR="00010542" w:rsidRPr="00010542" w14:paraId="564C6553" w14:textId="77777777" w:rsidTr="00010542">
        <w:trPr>
          <w:trHeight w:val="290"/>
        </w:trPr>
        <w:tc>
          <w:tcPr>
            <w:tcW w:w="2476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78F15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Column Name</w:t>
            </w:r>
          </w:p>
        </w:tc>
        <w:tc>
          <w:tcPr>
            <w:tcW w:w="1497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8F76A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Column Type </w:t>
            </w:r>
          </w:p>
        </w:tc>
        <w:tc>
          <w:tcPr>
            <w:tcW w:w="5674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86EBB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Constraint </w:t>
            </w:r>
          </w:p>
        </w:tc>
        <w:tc>
          <w:tcPr>
            <w:tcW w:w="125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CD1E1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Comments</w:t>
            </w:r>
          </w:p>
        </w:tc>
      </w:tr>
      <w:tr w:rsidR="00010542" w:rsidRPr="00010542" w14:paraId="3D1BC08D" w14:textId="77777777" w:rsidTr="00010542">
        <w:trPr>
          <w:trHeight w:val="29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D81105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BrokerID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1CDED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5C029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PK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AE2D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Identity (1,1)</w:t>
            </w:r>
          </w:p>
        </w:tc>
      </w:tr>
      <w:tr w:rsidR="00010542" w:rsidRPr="00010542" w14:paraId="25B7F05D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6B0A5" w14:textId="55524655" w:rsidR="00010542" w:rsidRPr="00010542" w:rsidRDefault="00CA0F59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CA0F59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BrokerName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9876" w14:textId="62D58987" w:rsidR="00010542" w:rsidRPr="00010542" w:rsidRDefault="00CA0F59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</w:t>
            </w:r>
            <w:r w:rsidR="00010542"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(</w:t>
            </w:r>
            <w:proofErr w:type="gramEnd"/>
            <w:r w:rsidR="00010542"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30)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CBDB6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null,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6B699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7AD0D253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CDF07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DateOfJoining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4CEB5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DATE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8AD450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FE3BE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2E8B123A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1C658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IsActive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F21E" w14:textId="565E19F4" w:rsidR="00010542" w:rsidRPr="00010542" w:rsidRDefault="00CB1ED0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Bit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F1BB4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681B7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328D0BBF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713F9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LastRegulatoryAuditDate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611EF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DATE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AD12F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7C1A7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404FC6A8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85D53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Country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1292C" w14:textId="68FDA5D2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="00512333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</w:t>
            </w: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C545A9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E6BF1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40CBFD3B" w14:textId="77777777" w:rsidTr="00010542">
        <w:trPr>
          <w:trHeight w:val="280"/>
        </w:trPr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4E728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City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4D85A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CC0F9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3E6DA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01B0F659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E9793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Adress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9C5C1" w14:textId="31878800" w:rsidR="00010542" w:rsidRPr="00010542" w:rsidRDefault="00F23AE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>
              <w:t>nvarchar</w:t>
            </w:r>
            <w:proofErr w:type="spellEnd"/>
            <w:r>
              <w:t xml:space="preserve"> </w:t>
            </w:r>
            <w:r w:rsidR="00010542"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(60)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477EB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96768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27F2CE06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76794" w14:textId="28DD6538" w:rsidR="00010542" w:rsidRPr="00010542" w:rsidRDefault="00CB1ED0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CB1ED0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BrokerRate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DA243" w14:textId="3F4B73E9" w:rsidR="00010542" w:rsidRPr="00010542" w:rsidRDefault="00CB1ED0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smallint</w:t>
            </w:r>
            <w:proofErr w:type="spellEnd"/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6BABB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68255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010542" w:rsidRPr="00010542" w14:paraId="111CE6B9" w14:textId="77777777" w:rsidTr="00010542">
        <w:trPr>
          <w:trHeight w:val="280"/>
        </w:trPr>
        <w:tc>
          <w:tcPr>
            <w:tcW w:w="24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6792C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isGlobal</w:t>
            </w:r>
            <w:proofErr w:type="spellEnd"/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36147" w14:textId="14142ADF" w:rsidR="00010542" w:rsidRPr="00010542" w:rsidRDefault="0031149D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bit</w:t>
            </w:r>
          </w:p>
        </w:tc>
        <w:tc>
          <w:tcPr>
            <w:tcW w:w="5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7C7E6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C73A2" w14:textId="77777777" w:rsidR="00010542" w:rsidRPr="00010542" w:rsidRDefault="00010542" w:rsidP="0001054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01054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</w:tbl>
    <w:p w14:paraId="02969D30" w14:textId="14AFA16D" w:rsidR="0048120C" w:rsidRDefault="0048120C" w:rsidP="00010542"/>
    <w:p w14:paraId="30D08999" w14:textId="4B3B727F" w:rsidR="00421598" w:rsidRDefault="00421598" w:rsidP="00010542"/>
    <w:p w14:paraId="42A449A7" w14:textId="33AA6B81" w:rsidR="00421598" w:rsidRDefault="00421598" w:rsidP="00010542"/>
    <w:tbl>
      <w:tblPr>
        <w:tblStyle w:val="TableGrid"/>
        <w:tblW w:w="0" w:type="auto"/>
        <w:tblInd w:w="10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881"/>
        <w:gridCol w:w="20"/>
        <w:gridCol w:w="5731"/>
      </w:tblGrid>
      <w:tr w:rsidR="005616AD" w14:paraId="707385C4" w14:textId="77777777" w:rsidTr="005616AD">
        <w:trPr>
          <w:trHeight w:val="1557"/>
        </w:trPr>
        <w:tc>
          <w:tcPr>
            <w:tcW w:w="2881" w:type="dxa"/>
          </w:tcPr>
          <w:p w14:paraId="2DAE99AD" w14:textId="4D5141F9" w:rsidR="005616AD" w:rsidRDefault="005616AD" w:rsidP="00C856D6">
            <w:pPr>
              <w:pStyle w:val="Text"/>
            </w:pPr>
            <w:bookmarkStart w:id="0" w:name="_Hlk70600267"/>
            <w:r>
              <w:t>Account-Holders</w:t>
            </w:r>
          </w:p>
        </w:tc>
        <w:tc>
          <w:tcPr>
            <w:tcW w:w="20" w:type="dxa"/>
          </w:tcPr>
          <w:p w14:paraId="1E4A45F6" w14:textId="77777777" w:rsidR="005616AD" w:rsidRDefault="005616AD" w:rsidP="00C856D6">
            <w:pPr>
              <w:pStyle w:val="Text"/>
            </w:pPr>
          </w:p>
        </w:tc>
        <w:tc>
          <w:tcPr>
            <w:tcW w:w="5731" w:type="dxa"/>
          </w:tcPr>
          <w:p w14:paraId="226AA61E" w14:textId="0E418992" w:rsidR="005616AD" w:rsidRDefault="005616AD" w:rsidP="00C856D6">
            <w:pPr>
              <w:pStyle w:val="Text"/>
              <w:jc w:val="both"/>
              <w:rPr>
                <w:lang w:bidi="he-IL"/>
              </w:rPr>
            </w:pPr>
            <w:r>
              <w:t xml:space="preserve">Contains </w:t>
            </w:r>
            <w:r w:rsidR="00B6324A">
              <w:t>a</w:t>
            </w:r>
            <w:r>
              <w:t xml:space="preserve"> detail</w:t>
            </w:r>
            <w:r w:rsidR="00B6324A">
              <w:t>ed list of all th</w:t>
            </w:r>
            <w:r w:rsidR="00B6324A">
              <w:rPr>
                <w:lang w:bidi="he-IL"/>
              </w:rPr>
              <w:t>ose who hold</w:t>
            </w:r>
            <w:r w:rsidR="00C20A44">
              <w:rPr>
                <w:lang w:bidi="he-IL"/>
              </w:rPr>
              <w:t xml:space="preserve">s </w:t>
            </w:r>
            <w:r w:rsidR="00B6324A">
              <w:rPr>
                <w:lang w:bidi="he-IL"/>
              </w:rPr>
              <w:t>an investment account</w:t>
            </w:r>
            <w:r>
              <w:t xml:space="preserve"> </w:t>
            </w:r>
            <w:r w:rsidR="00B6324A">
              <w:t>including the ident</w:t>
            </w:r>
            <w:r w:rsidR="00126901">
              <w:t>ity</w:t>
            </w:r>
            <w:r w:rsidR="00B6324A">
              <w:t xml:space="preserve"> of their broker.</w:t>
            </w:r>
            <w:r>
              <w:rPr>
                <w:lang w:bidi="he-IL"/>
              </w:rPr>
              <w:t xml:space="preserve"> </w:t>
            </w:r>
          </w:p>
        </w:tc>
      </w:tr>
    </w:tbl>
    <w:tbl>
      <w:tblPr>
        <w:tblW w:w="10900" w:type="dxa"/>
        <w:tblLook w:val="04A0" w:firstRow="1" w:lastRow="0" w:firstColumn="1" w:lastColumn="0" w:noHBand="0" w:noVBand="1"/>
      </w:tblPr>
      <w:tblGrid>
        <w:gridCol w:w="2320"/>
        <w:gridCol w:w="1842"/>
        <w:gridCol w:w="5671"/>
        <w:gridCol w:w="1280"/>
      </w:tblGrid>
      <w:tr w:rsidR="00B44EEC" w:rsidRPr="00B44EEC" w14:paraId="2328BF8E" w14:textId="77777777" w:rsidTr="00B44EEC">
        <w:trPr>
          <w:trHeight w:val="280"/>
        </w:trPr>
        <w:tc>
          <w:tcPr>
            <w:tcW w:w="109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bookmarkEnd w:id="0"/>
          <w:p w14:paraId="6BB53E6D" w14:textId="77777777" w:rsidR="00B44EEC" w:rsidRPr="00B44EEC" w:rsidRDefault="00B44EEC" w:rsidP="00B44EEC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  <w:t>Account-Holders</w:t>
            </w:r>
          </w:p>
        </w:tc>
      </w:tr>
      <w:tr w:rsidR="00B44EEC" w:rsidRPr="00B44EEC" w14:paraId="2925F895" w14:textId="77777777" w:rsidTr="00B44EEC">
        <w:trPr>
          <w:trHeight w:val="290"/>
        </w:trPr>
        <w:tc>
          <w:tcPr>
            <w:tcW w:w="232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96A0C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Column Name</w:t>
            </w:r>
          </w:p>
        </w:tc>
        <w:tc>
          <w:tcPr>
            <w:tcW w:w="1656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648CB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Column Type </w:t>
            </w:r>
          </w:p>
        </w:tc>
        <w:tc>
          <w:tcPr>
            <w:tcW w:w="5671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36618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Constraint </w:t>
            </w:r>
          </w:p>
        </w:tc>
        <w:tc>
          <w:tcPr>
            <w:tcW w:w="125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7219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Comments</w:t>
            </w:r>
          </w:p>
        </w:tc>
      </w:tr>
      <w:tr w:rsidR="00B44EEC" w:rsidRPr="00B44EEC" w14:paraId="40F9E867" w14:textId="77777777" w:rsidTr="00B44EEC">
        <w:trPr>
          <w:trHeight w:val="29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E3B41" w14:textId="556C804C" w:rsidR="00B44EEC" w:rsidRPr="00B44EEC" w:rsidRDefault="009A0063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9A0063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InvestorID</w:t>
            </w:r>
            <w:proofErr w:type="spellEnd"/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3FF43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46E3B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PK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58C72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Identity (1,1)</w:t>
            </w:r>
          </w:p>
        </w:tc>
      </w:tr>
      <w:tr w:rsidR="00B44EEC" w:rsidRPr="00B44EEC" w14:paraId="207286CA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57BFA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NationalId</w:t>
            </w:r>
            <w:proofErr w:type="spellEnd"/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20761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1DABF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null,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1A84D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55A49AE3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9ADAD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8ABD3" w14:textId="5877D1D1" w:rsidR="00B44EEC" w:rsidRPr="00B44EEC" w:rsidRDefault="00C52D3D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649FA9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FK from </w:t>
            </w: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Brokers(</w:t>
            </w:r>
            <w:proofErr w:type="spellStart"/>
            <w:proofErr w:type="gram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BrokerID</w:t>
            </w:r>
            <w:proofErr w:type="spell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E059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1B9D1D5D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6C72A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First Name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361CA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B3974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80463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141152A8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32A0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Last Name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F2D05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EED43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0F203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6B79B49D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CAA47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Adress</w:t>
            </w:r>
            <w:proofErr w:type="spellEnd"/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D6F49" w14:textId="099B20E3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="00C52D3D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</w:t>
            </w: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32958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Default null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60F67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216D0DBA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2CED7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Phone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5E5D8" w14:textId="670D506E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NVARCHAR(</w:t>
            </w:r>
            <w:proofErr w:type="gramEnd"/>
            <w:r w:rsidR="00C52D3D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11</w:t>
            </w: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F8434" w14:textId="18ECB2B6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  <w:r w:rsidR="00FA0625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</w:t>
            </w:r>
            <w:r w:rsidR="00FA0625" w:rsidRPr="00FA0625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unique</w:t>
            </w:r>
            <w:r w:rsidR="00FF48F8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,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FBEF2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0CAE3E07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45ACE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Email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C808D" w14:textId="1933A1FD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="00C52D3D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35</w:t>
            </w: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C9AD4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not null </w:t>
            </w: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gram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(email like '%@%.%' ))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CAFBA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6681A02C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E42A6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Total Assets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FA54F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money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59AB9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D6893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B44EEC" w:rsidRPr="00B44EEC" w14:paraId="097D8BE1" w14:textId="77777777" w:rsidTr="00B44EEC">
        <w:trPr>
          <w:trHeight w:val="28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AB0D9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Nationality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F27C8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10)</w:t>
            </w:r>
          </w:p>
        </w:tc>
        <w:tc>
          <w:tcPr>
            <w:tcW w:w="5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61146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null, check (</w:t>
            </w:r>
            <w:proofErr w:type="spellStart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NumberOfStocks</w:t>
            </w:r>
            <w:proofErr w:type="spellEnd"/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&gt;0)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1A0AA" w14:textId="77777777" w:rsidR="00B44EEC" w:rsidRPr="00B44EEC" w:rsidRDefault="00B44EEC" w:rsidP="00B44EEC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B44EE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</w:tbl>
    <w:p w14:paraId="2BEAF38E" w14:textId="5027AF69" w:rsidR="00421598" w:rsidRDefault="00421598" w:rsidP="00B44EEC"/>
    <w:p w14:paraId="1D811CC6" w14:textId="7D39924C" w:rsidR="00EE1D86" w:rsidRDefault="00EE1D86" w:rsidP="00B44EEC"/>
    <w:tbl>
      <w:tblPr>
        <w:tblStyle w:val="TableGrid"/>
        <w:tblpPr w:leftFromText="180" w:rightFromText="180" w:vertAnchor="page" w:horzAnchor="margin" w:tblpXSpec="center" w:tblpY="5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70"/>
        <w:gridCol w:w="5662"/>
      </w:tblGrid>
      <w:tr w:rsidR="002072D4" w:rsidRPr="002F15F3" w14:paraId="7BE22289" w14:textId="77777777" w:rsidTr="00B61815">
        <w:trPr>
          <w:trHeight w:val="730"/>
        </w:trPr>
        <w:tc>
          <w:tcPr>
            <w:tcW w:w="2970" w:type="dxa"/>
            <w:tcBorders>
              <w:top w:val="single" w:sz="18" w:space="0" w:color="476166" w:themeColor="accent1"/>
            </w:tcBorders>
          </w:tcPr>
          <w:p w14:paraId="0C7F022F" w14:textId="478100C9" w:rsidR="002072D4" w:rsidRPr="002072D4" w:rsidRDefault="002072D4" w:rsidP="002072D4">
            <w:pPr>
              <w:pStyle w:val="Heading5"/>
              <w:rPr>
                <w:b w:val="0"/>
                <w:bCs/>
                <w:sz w:val="36"/>
                <w:szCs w:val="36"/>
              </w:rPr>
            </w:pPr>
            <w:r w:rsidRPr="002072D4">
              <w:rPr>
                <w:rFonts w:asciiTheme="minorHAnsi" w:hAnsiTheme="minorHAnsi"/>
                <w:b w:val="0"/>
                <w:bCs/>
                <w:color w:val="auto"/>
              </w:rPr>
              <w:lastRenderedPageBreak/>
              <w:t>Stocks</w:t>
            </w:r>
          </w:p>
        </w:tc>
        <w:tc>
          <w:tcPr>
            <w:tcW w:w="5662" w:type="dxa"/>
            <w:tcBorders>
              <w:top w:val="single" w:sz="18" w:space="0" w:color="476166" w:themeColor="accent1"/>
            </w:tcBorders>
          </w:tcPr>
          <w:p w14:paraId="14FFA154" w14:textId="77777777" w:rsidR="00742CB7" w:rsidRPr="00742CB7" w:rsidRDefault="00742CB7" w:rsidP="002072D4">
            <w:pPr>
              <w:rPr>
                <w:sz w:val="16"/>
                <w:szCs w:val="16"/>
              </w:rPr>
            </w:pPr>
          </w:p>
          <w:p w14:paraId="56685718" w14:textId="7C209FCA" w:rsidR="002072D4" w:rsidRPr="002F15F3" w:rsidRDefault="002072D4" w:rsidP="002072D4">
            <w:pPr>
              <w:rPr>
                <w:sz w:val="36"/>
                <w:szCs w:val="36"/>
              </w:rPr>
            </w:pPr>
            <w:r w:rsidRPr="00742CB7">
              <w:rPr>
                <w:sz w:val="28"/>
                <w:szCs w:val="28"/>
              </w:rPr>
              <w:t xml:space="preserve">A </w:t>
            </w:r>
            <w:r w:rsidR="002E3618" w:rsidRPr="00742CB7">
              <w:rPr>
                <w:sz w:val="28"/>
                <w:szCs w:val="28"/>
              </w:rPr>
              <w:t>detailed</w:t>
            </w:r>
            <w:r w:rsidRPr="00742CB7">
              <w:rPr>
                <w:sz w:val="28"/>
                <w:szCs w:val="28"/>
              </w:rPr>
              <w:t xml:space="preserve"> table of all Marketable </w:t>
            </w:r>
            <w:proofErr w:type="gramStart"/>
            <w:r w:rsidRPr="00742CB7">
              <w:rPr>
                <w:sz w:val="28"/>
                <w:szCs w:val="28"/>
              </w:rPr>
              <w:t>securities  that</w:t>
            </w:r>
            <w:proofErr w:type="gramEnd"/>
            <w:r w:rsidRPr="00742CB7">
              <w:rPr>
                <w:sz w:val="28"/>
                <w:szCs w:val="28"/>
              </w:rPr>
              <w:t xml:space="preserve"> can be bought, sold, or traded on the stock exchange.</w:t>
            </w:r>
          </w:p>
        </w:tc>
      </w:tr>
    </w:tbl>
    <w:p w14:paraId="24AE5A8F" w14:textId="223115BF" w:rsidR="00EE1D86" w:rsidRDefault="00EE1D86" w:rsidP="002407E4"/>
    <w:p w14:paraId="501BF702" w14:textId="5BDFF186" w:rsidR="00106627" w:rsidRDefault="00106627" w:rsidP="002407E4"/>
    <w:p w14:paraId="39418DCD" w14:textId="22E9CF6F" w:rsidR="00106627" w:rsidRDefault="00106627" w:rsidP="002407E4"/>
    <w:p w14:paraId="7EC7A69E" w14:textId="1388C0B7" w:rsidR="00106627" w:rsidRDefault="00106627" w:rsidP="002407E4"/>
    <w:p w14:paraId="0055E881" w14:textId="7AC53CEE" w:rsidR="00106627" w:rsidRDefault="00106627" w:rsidP="002407E4"/>
    <w:tbl>
      <w:tblPr>
        <w:tblW w:w="10900" w:type="dxa"/>
        <w:tblLook w:val="04A0" w:firstRow="1" w:lastRow="0" w:firstColumn="1" w:lastColumn="0" w:noHBand="0" w:noVBand="1"/>
      </w:tblPr>
      <w:tblGrid>
        <w:gridCol w:w="2295"/>
        <w:gridCol w:w="1683"/>
        <w:gridCol w:w="5832"/>
        <w:gridCol w:w="1280"/>
      </w:tblGrid>
      <w:tr w:rsidR="00106627" w:rsidRPr="00106627" w14:paraId="0C6DE554" w14:textId="77777777" w:rsidTr="00106627">
        <w:trPr>
          <w:trHeight w:val="280"/>
        </w:trPr>
        <w:tc>
          <w:tcPr>
            <w:tcW w:w="109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C7193" w14:textId="77777777" w:rsidR="00106627" w:rsidRPr="00106627" w:rsidRDefault="00106627" w:rsidP="00106627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  <w:t>Stocks</w:t>
            </w:r>
          </w:p>
        </w:tc>
      </w:tr>
      <w:tr w:rsidR="00106627" w:rsidRPr="00106627" w14:paraId="7B41A62F" w14:textId="77777777" w:rsidTr="00106627">
        <w:trPr>
          <w:trHeight w:val="290"/>
        </w:trPr>
        <w:tc>
          <w:tcPr>
            <w:tcW w:w="2261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38195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Column Name</w:t>
            </w:r>
          </w:p>
        </w:tc>
        <w:tc>
          <w:tcPr>
            <w:tcW w:w="152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F2890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Column Type </w:t>
            </w:r>
          </w:p>
        </w:tc>
        <w:tc>
          <w:tcPr>
            <w:tcW w:w="583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40AD5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Constraint </w:t>
            </w:r>
          </w:p>
        </w:tc>
        <w:tc>
          <w:tcPr>
            <w:tcW w:w="1279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0643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Comments</w:t>
            </w:r>
          </w:p>
        </w:tc>
      </w:tr>
      <w:tr w:rsidR="00106627" w:rsidRPr="00106627" w14:paraId="7150E6BC" w14:textId="77777777" w:rsidTr="00106627">
        <w:trPr>
          <w:trHeight w:val="29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916438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ISIN</w:t>
            </w:r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E77A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15488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PK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997B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Identity (1,1)</w:t>
            </w:r>
          </w:p>
        </w:tc>
      </w:tr>
      <w:tr w:rsidR="00106627" w:rsidRPr="00106627" w14:paraId="0B69E7C2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0BF72" w14:textId="4D1190E0" w:rsidR="00106627" w:rsidRPr="00106627" w:rsidRDefault="00106627" w:rsidP="00881BEA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Name</w:t>
            </w:r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D49B6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30)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1A808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null,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7F75F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58AD0259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CB4B2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TypeOfAsset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D0BD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1C4EFC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not null, </w:t>
            </w: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TypeOfAsset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 (Stock, </w:t>
            </w: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Bond,ETF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, MTF))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EFA82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6B5372C1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0083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MarketPrice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817CC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Money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5C395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CDE2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1AE7CC99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483A" w14:textId="4FB41C78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ExpenseRatio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DE26B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real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3D466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Default 0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295D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613F8113" w14:textId="77777777" w:rsidTr="00106627">
        <w:trPr>
          <w:trHeight w:val="56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0CE24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DividenedDistribution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11CA3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845FB9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DividenedDistribution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in(Yearly, </w:t>
            </w: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Quaterly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, Monthly)),  Default null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91320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4382A965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7968F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Index</w:t>
            </w:r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7D1ED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D531B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Default null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9FCC4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433403DD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95865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MarketSizeCap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0BFDC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10)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D11FE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MarketSizeCap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 (</w:t>
            </w: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Large,Medium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, Small, Blended))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82A84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20419F44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4FD24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Sector</w:t>
            </w:r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02F56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4C73D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Default null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C568F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106627" w:rsidRPr="00106627" w14:paraId="39620534" w14:textId="77777777" w:rsidTr="00106627">
        <w:trPr>
          <w:trHeight w:val="280"/>
        </w:trPr>
        <w:tc>
          <w:tcPr>
            <w:tcW w:w="2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7BC16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NumberOfStocks</w:t>
            </w:r>
            <w:proofErr w:type="spellEnd"/>
          </w:p>
        </w:tc>
        <w:tc>
          <w:tcPr>
            <w:tcW w:w="1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75D4D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32D7C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null, check (</w:t>
            </w:r>
            <w:proofErr w:type="spellStart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NumberOfStocks</w:t>
            </w:r>
            <w:proofErr w:type="spellEnd"/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&gt;0)</w:t>
            </w:r>
          </w:p>
        </w:tc>
        <w:tc>
          <w:tcPr>
            <w:tcW w:w="1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4D812" w14:textId="77777777" w:rsidR="00106627" w:rsidRPr="00106627" w:rsidRDefault="00106627" w:rsidP="00106627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106627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</w:tbl>
    <w:p w14:paraId="7BBF6CC5" w14:textId="13D1701C" w:rsidR="00106627" w:rsidRDefault="00106627" w:rsidP="002407E4"/>
    <w:p w14:paraId="64C69FE9" w14:textId="32F1A143" w:rsidR="008C31ED" w:rsidRDefault="008C31ED" w:rsidP="002407E4"/>
    <w:p w14:paraId="707D86D9" w14:textId="59D9E35E" w:rsidR="008C31ED" w:rsidRDefault="008C31ED" w:rsidP="002407E4"/>
    <w:tbl>
      <w:tblPr>
        <w:tblStyle w:val="TableGrid"/>
        <w:tblW w:w="0" w:type="auto"/>
        <w:tblInd w:w="10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881"/>
        <w:gridCol w:w="20"/>
        <w:gridCol w:w="5731"/>
      </w:tblGrid>
      <w:tr w:rsidR="00160E4F" w14:paraId="67B83796" w14:textId="77777777" w:rsidTr="00FA501C">
        <w:trPr>
          <w:trHeight w:val="1557"/>
        </w:trPr>
        <w:tc>
          <w:tcPr>
            <w:tcW w:w="2881" w:type="dxa"/>
          </w:tcPr>
          <w:p w14:paraId="01779D0D" w14:textId="6B59BABC" w:rsidR="00160E4F" w:rsidRDefault="00297A8C" w:rsidP="00FA501C">
            <w:pPr>
              <w:pStyle w:val="Text"/>
            </w:pPr>
            <w:r>
              <w:t>Orders</w:t>
            </w:r>
          </w:p>
        </w:tc>
        <w:tc>
          <w:tcPr>
            <w:tcW w:w="20" w:type="dxa"/>
          </w:tcPr>
          <w:p w14:paraId="64D0B976" w14:textId="77777777" w:rsidR="00160E4F" w:rsidRDefault="00160E4F" w:rsidP="00FA501C">
            <w:pPr>
              <w:pStyle w:val="Text"/>
            </w:pPr>
          </w:p>
        </w:tc>
        <w:tc>
          <w:tcPr>
            <w:tcW w:w="5731" w:type="dxa"/>
          </w:tcPr>
          <w:p w14:paraId="48C27967" w14:textId="7530BD2F" w:rsidR="00160E4F" w:rsidRDefault="00CB04BD" w:rsidP="00FA501C">
            <w:pPr>
              <w:pStyle w:val="Text"/>
              <w:jc w:val="both"/>
              <w:rPr>
                <w:lang w:bidi="he-IL"/>
              </w:rPr>
            </w:pPr>
            <w:r>
              <w:t>Contains all the</w:t>
            </w:r>
            <w:r w:rsidR="00045171">
              <w:t xml:space="preserve"> details</w:t>
            </w:r>
            <w:r w:rsidR="006046BB">
              <w:t xml:space="preserve"> of</w:t>
            </w:r>
            <w:r>
              <w:t xml:space="preserve"> </w:t>
            </w:r>
            <w:r w:rsidR="00C23F50">
              <w:t>'Buy' and 'Sell'</w:t>
            </w:r>
            <w:r w:rsidR="003D5DCE">
              <w:t xml:space="preserve"> </w:t>
            </w:r>
            <w:r w:rsidR="00167703">
              <w:t xml:space="preserve">orders that account holders transmit to the </w:t>
            </w:r>
            <w:r w:rsidR="00655236">
              <w:t xml:space="preserve">stock </w:t>
            </w:r>
            <w:r w:rsidR="00167703">
              <w:t>market</w:t>
            </w:r>
            <w:r w:rsidR="00452AD2">
              <w:t xml:space="preserve"> such as what stock to buy or sell, </w:t>
            </w:r>
            <w:r w:rsidR="00452AD2">
              <w:rPr>
                <w:lang w:bidi="he-IL"/>
              </w:rPr>
              <w:t>at what price</w:t>
            </w:r>
            <w:r w:rsidR="004906AD">
              <w:rPr>
                <w:lang w:bidi="he-IL"/>
              </w:rPr>
              <w:t xml:space="preserve">, </w:t>
            </w:r>
          </w:p>
        </w:tc>
      </w:tr>
    </w:tbl>
    <w:p w14:paraId="3456CC08" w14:textId="77777777" w:rsidR="00B61815" w:rsidRDefault="00B61815" w:rsidP="002407E4"/>
    <w:p w14:paraId="4C847CB4" w14:textId="11B0E514" w:rsidR="00D00BFF" w:rsidRDefault="00D00BFF" w:rsidP="00BF1426"/>
    <w:tbl>
      <w:tblPr>
        <w:tblW w:w="11113" w:type="dxa"/>
        <w:tblLook w:val="04A0" w:firstRow="1" w:lastRow="0" w:firstColumn="1" w:lastColumn="0" w:noHBand="0" w:noVBand="1"/>
      </w:tblPr>
      <w:tblGrid>
        <w:gridCol w:w="2262"/>
        <w:gridCol w:w="1683"/>
        <w:gridCol w:w="5888"/>
        <w:gridCol w:w="1280"/>
      </w:tblGrid>
      <w:tr w:rsidR="00D00BFF" w:rsidRPr="00D00BFF" w14:paraId="1068947A" w14:textId="77777777" w:rsidTr="00D428F2">
        <w:trPr>
          <w:trHeight w:val="280"/>
        </w:trPr>
        <w:tc>
          <w:tcPr>
            <w:tcW w:w="1111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5A0D9" w14:textId="77777777" w:rsidR="00D00BFF" w:rsidRPr="00D00BFF" w:rsidRDefault="00D00BFF" w:rsidP="00D00BFF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  <w:t>Orders</w:t>
            </w:r>
          </w:p>
        </w:tc>
      </w:tr>
      <w:tr w:rsidR="00D00BFF" w:rsidRPr="00D00BFF" w14:paraId="5C459804" w14:textId="77777777" w:rsidTr="00D428F2">
        <w:trPr>
          <w:trHeight w:val="290"/>
        </w:trPr>
        <w:tc>
          <w:tcPr>
            <w:tcW w:w="2262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4D886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Column Name</w:t>
            </w:r>
          </w:p>
        </w:tc>
        <w:tc>
          <w:tcPr>
            <w:tcW w:w="168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35C1B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Column Type </w:t>
            </w:r>
          </w:p>
        </w:tc>
        <w:tc>
          <w:tcPr>
            <w:tcW w:w="588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13FF8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Constraint </w:t>
            </w:r>
          </w:p>
        </w:tc>
        <w:tc>
          <w:tcPr>
            <w:tcW w:w="12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FBD7F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Comments</w:t>
            </w:r>
          </w:p>
        </w:tc>
      </w:tr>
      <w:tr w:rsidR="00D00BFF" w:rsidRPr="00D00BFF" w14:paraId="50A9CA3C" w14:textId="77777777" w:rsidTr="00D428F2">
        <w:trPr>
          <w:trHeight w:val="29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E5AAFD" w14:textId="57F5DB3E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OrderI</w:t>
            </w:r>
            <w:r w:rsidR="00295F7B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DAE70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C259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PK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1AAFF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Identity (1,1)</w:t>
            </w:r>
          </w:p>
        </w:tc>
      </w:tr>
      <w:tr w:rsidR="00D00BFF" w:rsidRPr="00D00BFF" w14:paraId="2E20A83E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C03238" w14:textId="52E2178A" w:rsidR="00D00BFF" w:rsidRPr="00D00BFF" w:rsidRDefault="00FA06AC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FA06AC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StockISIN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360B1" w14:textId="41FF678E" w:rsidR="00D00BFF" w:rsidRPr="00D00BFF" w:rsidRDefault="00295F7B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131AD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FK from </w:t>
            </w: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Stocks(</w:t>
            </w:r>
            <w:proofErr w:type="gram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ISIN)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BAFB5" w14:textId="77777777" w:rsidR="00D00BFF" w:rsidRPr="00D00BFF" w:rsidRDefault="00D00BFF" w:rsidP="00D00BF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7B742E32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3252C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BuyOrSell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5C9DF" w14:textId="1146A059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4)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EE5563" w14:textId="08471178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not null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EADF4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574D28DA" w14:textId="77777777" w:rsidTr="00D428F2">
        <w:trPr>
          <w:trHeight w:val="56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D3C16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OrderType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6DEA7" w14:textId="0204033A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20</w:t>
            </w: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E86B28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OrderType</w:t>
            </w:r>
            <w:proofErr w:type="spell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in(Limit, </w:t>
            </w: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StopLimit</w:t>
            </w:r>
            <w:proofErr w:type="spell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, Market, Short)),  not null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3CA1A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0D2BC724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51221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TimeOfSubbmition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55B26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datetime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68E81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5D291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4B785A79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367F9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IsActive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8A8A1" w14:textId="338B6CC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2)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A9F4EA" w14:textId="01598B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not </w:t>
            </w: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null</w:t>
            </w:r>
            <w:r w:rsidR="001C3A2D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, </w:t>
            </w:r>
            <w:r w:rsidR="003D7D79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check</w:t>
            </w:r>
            <w:proofErr w:type="gramEnd"/>
            <w:r w:rsidR="003D7D79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(</w:t>
            </w:r>
            <w:proofErr w:type="spellStart"/>
            <w:r w:rsidR="003D7D79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isActive</w:t>
            </w:r>
            <w:proofErr w:type="spellEnd"/>
            <w:r w:rsidR="003D7D79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 ('Y', 'N'))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59956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640AA3F7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3B2D0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OrderStatus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D41E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954B8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OrderStatus</w:t>
            </w:r>
            <w:proofErr w:type="spell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in (Pending, Done, Cancelled, Updated))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3FE2B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6CD5D523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412D99" w14:textId="2479EBDE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</w:t>
            </w:r>
            <w:r w:rsidR="004A6FF5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F0B84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9A4FD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FK from Account-</w:t>
            </w:r>
            <w:proofErr w:type="gramStart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Holders(</w:t>
            </w:r>
            <w:proofErr w:type="spellStart"/>
            <w:proofErr w:type="gram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InvestorId</w:t>
            </w:r>
            <w:proofErr w:type="spellEnd"/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B562C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0193FE54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E82FE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Price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43E09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money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D177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C6ECF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D428F2" w:rsidRPr="00D00BFF" w14:paraId="3B0BB5A1" w14:textId="77777777" w:rsidTr="00D428F2">
        <w:trPr>
          <w:trHeight w:val="280"/>
        </w:trPr>
        <w:tc>
          <w:tcPr>
            <w:tcW w:w="22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908B33" w14:textId="1E6744C2" w:rsidR="00D428F2" w:rsidRPr="00D00BFF" w:rsidRDefault="006F0730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Q</w:t>
            </w:r>
            <w:r w:rsidRPr="006F0730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uantity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8DD39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BB3CD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DAABB" w14:textId="77777777" w:rsidR="00D428F2" w:rsidRPr="00D00BFF" w:rsidRDefault="00D428F2" w:rsidP="00D428F2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D00BF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</w:tbl>
    <w:p w14:paraId="4A50E205" w14:textId="709327C3" w:rsidR="00D00BFF" w:rsidRDefault="00D00BFF" w:rsidP="00BF1426"/>
    <w:tbl>
      <w:tblPr>
        <w:tblStyle w:val="TableGrid"/>
        <w:tblpPr w:leftFromText="180" w:rightFromText="180" w:vertAnchor="page" w:horzAnchor="margin" w:tblpXSpec="center" w:tblpY="5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970"/>
        <w:gridCol w:w="5662"/>
      </w:tblGrid>
      <w:tr w:rsidR="00B61815" w:rsidRPr="002F15F3" w14:paraId="14857E18" w14:textId="77777777" w:rsidTr="00C856D6">
        <w:trPr>
          <w:trHeight w:val="730"/>
        </w:trPr>
        <w:tc>
          <w:tcPr>
            <w:tcW w:w="2970" w:type="dxa"/>
            <w:tcBorders>
              <w:top w:val="single" w:sz="18" w:space="0" w:color="476166" w:themeColor="accent1"/>
            </w:tcBorders>
          </w:tcPr>
          <w:p w14:paraId="6FF358D4" w14:textId="6760BE42" w:rsidR="00B61815" w:rsidRPr="002072D4" w:rsidRDefault="005266AF" w:rsidP="00C856D6">
            <w:pPr>
              <w:pStyle w:val="Heading5"/>
              <w:rPr>
                <w:b w:val="0"/>
                <w:bCs/>
                <w:sz w:val="36"/>
                <w:szCs w:val="36"/>
              </w:rPr>
            </w:pPr>
            <w:r w:rsidRPr="005266AF">
              <w:rPr>
                <w:rFonts w:asciiTheme="minorHAnsi" w:hAnsiTheme="minorHAnsi"/>
                <w:b w:val="0"/>
                <w:bCs/>
                <w:color w:val="auto"/>
              </w:rPr>
              <w:lastRenderedPageBreak/>
              <w:t>Transactions</w:t>
            </w:r>
          </w:p>
        </w:tc>
        <w:tc>
          <w:tcPr>
            <w:tcW w:w="5662" w:type="dxa"/>
            <w:tcBorders>
              <w:top w:val="single" w:sz="18" w:space="0" w:color="476166" w:themeColor="accent1"/>
            </w:tcBorders>
          </w:tcPr>
          <w:p w14:paraId="65A39D85" w14:textId="77777777" w:rsidR="00B61815" w:rsidRPr="0071540F" w:rsidRDefault="00B61815" w:rsidP="00C856D6">
            <w:pPr>
              <w:rPr>
                <w:sz w:val="28"/>
                <w:szCs w:val="28"/>
              </w:rPr>
            </w:pPr>
          </w:p>
          <w:p w14:paraId="1C9BAB51" w14:textId="4C12BB45" w:rsidR="0071540F" w:rsidRDefault="005266AF" w:rsidP="005266AF">
            <w:pPr>
              <w:rPr>
                <w:sz w:val="28"/>
                <w:szCs w:val="28"/>
              </w:rPr>
            </w:pPr>
            <w:r w:rsidRPr="005266AF">
              <w:rPr>
                <w:sz w:val="28"/>
                <w:szCs w:val="28"/>
              </w:rPr>
              <w:t xml:space="preserve">A table </w:t>
            </w:r>
            <w:r w:rsidR="003866A5">
              <w:rPr>
                <w:sz w:val="28"/>
                <w:szCs w:val="28"/>
              </w:rPr>
              <w:t xml:space="preserve">that </w:t>
            </w:r>
            <w:proofErr w:type="gramStart"/>
            <w:r w:rsidR="003866A5">
              <w:rPr>
                <w:sz w:val="28"/>
                <w:szCs w:val="28"/>
              </w:rPr>
              <w:t>contains  the</w:t>
            </w:r>
            <w:proofErr w:type="gramEnd"/>
            <w:r w:rsidR="003866A5">
              <w:rPr>
                <w:sz w:val="28"/>
                <w:szCs w:val="28"/>
              </w:rPr>
              <w:t xml:space="preserve"> details about every time a 'buy' order matched a 'Sell' order leading to </w:t>
            </w:r>
            <w:r w:rsidR="007E3667">
              <w:rPr>
                <w:sz w:val="28"/>
                <w:szCs w:val="28"/>
              </w:rPr>
              <w:t xml:space="preserve">the </w:t>
            </w:r>
            <w:r w:rsidR="007E3667" w:rsidRPr="007E3667">
              <w:rPr>
                <w:sz w:val="28"/>
                <w:szCs w:val="28"/>
              </w:rPr>
              <w:t>execut</w:t>
            </w:r>
            <w:r w:rsidR="007E3667">
              <w:rPr>
                <w:sz w:val="28"/>
                <w:szCs w:val="28"/>
              </w:rPr>
              <w:t xml:space="preserve">ion </w:t>
            </w:r>
            <w:proofErr w:type="spellStart"/>
            <w:r w:rsidR="007E3667">
              <w:rPr>
                <w:sz w:val="28"/>
                <w:szCs w:val="28"/>
              </w:rPr>
              <w:t>ot</w:t>
            </w:r>
            <w:proofErr w:type="spellEnd"/>
            <w:r w:rsidR="007E3667">
              <w:rPr>
                <w:sz w:val="28"/>
                <w:szCs w:val="28"/>
              </w:rPr>
              <w:t xml:space="preserve"> the</w:t>
            </w:r>
            <w:r w:rsidR="003866A5">
              <w:rPr>
                <w:sz w:val="28"/>
                <w:szCs w:val="28"/>
              </w:rPr>
              <w:t xml:space="preserve"> transaction</w:t>
            </w:r>
            <w:r w:rsidR="00546D4D">
              <w:rPr>
                <w:sz w:val="28"/>
                <w:szCs w:val="28"/>
              </w:rPr>
              <w:t>.</w:t>
            </w:r>
          </w:p>
          <w:p w14:paraId="50DEF5B8" w14:textId="703782A3" w:rsidR="0071540F" w:rsidRPr="0071540F" w:rsidRDefault="0071540F" w:rsidP="00C856D6">
            <w:pPr>
              <w:rPr>
                <w:sz w:val="28"/>
                <w:szCs w:val="28"/>
              </w:rPr>
            </w:pPr>
          </w:p>
        </w:tc>
      </w:tr>
    </w:tbl>
    <w:p w14:paraId="0B5F7456" w14:textId="1B07FEE5" w:rsidR="00B61815" w:rsidRDefault="00B61815" w:rsidP="00B61815"/>
    <w:p w14:paraId="1CCA6113" w14:textId="1AFACD21" w:rsidR="0071540F" w:rsidRDefault="0071540F" w:rsidP="00B61815"/>
    <w:p w14:paraId="229C1972" w14:textId="5988F591" w:rsidR="0071540F" w:rsidRDefault="0071540F" w:rsidP="00B61815"/>
    <w:p w14:paraId="76419CA1" w14:textId="77777777" w:rsidR="0071540F" w:rsidRDefault="0071540F" w:rsidP="00B61815"/>
    <w:p w14:paraId="315C8161" w14:textId="77777777" w:rsidR="00B61815" w:rsidRDefault="00B61815" w:rsidP="00B61815"/>
    <w:p w14:paraId="44DC4087" w14:textId="77777777" w:rsidR="00B61815" w:rsidRDefault="00B61815" w:rsidP="00B61815"/>
    <w:tbl>
      <w:tblPr>
        <w:tblW w:w="10937" w:type="dxa"/>
        <w:tblLook w:val="04A0" w:firstRow="1" w:lastRow="0" w:firstColumn="1" w:lastColumn="0" w:noHBand="0" w:noVBand="1"/>
      </w:tblPr>
      <w:tblGrid>
        <w:gridCol w:w="2180"/>
        <w:gridCol w:w="1683"/>
        <w:gridCol w:w="5696"/>
        <w:gridCol w:w="1378"/>
      </w:tblGrid>
      <w:tr w:rsidR="003746AF" w:rsidRPr="003746AF" w14:paraId="495454F2" w14:textId="77777777" w:rsidTr="003D7D79">
        <w:trPr>
          <w:trHeight w:val="280"/>
        </w:trPr>
        <w:tc>
          <w:tcPr>
            <w:tcW w:w="1093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80068" w14:textId="77777777" w:rsidR="003746AF" w:rsidRPr="003746AF" w:rsidRDefault="003746AF" w:rsidP="003746AF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bidi="he-IL"/>
              </w:rPr>
              <w:t>Transactions</w:t>
            </w:r>
          </w:p>
        </w:tc>
      </w:tr>
      <w:tr w:rsidR="003746AF" w:rsidRPr="003746AF" w14:paraId="515D0483" w14:textId="77777777" w:rsidTr="003D7D79">
        <w:trPr>
          <w:trHeight w:val="290"/>
        </w:trPr>
        <w:tc>
          <w:tcPr>
            <w:tcW w:w="218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BA679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Column Name</w:t>
            </w:r>
          </w:p>
        </w:tc>
        <w:tc>
          <w:tcPr>
            <w:tcW w:w="1683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E52A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Column Type </w:t>
            </w:r>
          </w:p>
        </w:tc>
        <w:tc>
          <w:tcPr>
            <w:tcW w:w="5696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F51986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Constraint </w:t>
            </w:r>
          </w:p>
        </w:tc>
        <w:tc>
          <w:tcPr>
            <w:tcW w:w="137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0E924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Comments</w:t>
            </w:r>
          </w:p>
        </w:tc>
      </w:tr>
      <w:tr w:rsidR="003746AF" w:rsidRPr="003746AF" w14:paraId="6C07BC62" w14:textId="77777777" w:rsidTr="003D7D79">
        <w:trPr>
          <w:trHeight w:val="29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82E7EF" w14:textId="626D0996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TransactionI</w:t>
            </w:r>
            <w:r w:rsidR="004005E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AD91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7635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PK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A4437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Identity (1,1)</w:t>
            </w:r>
          </w:p>
        </w:tc>
      </w:tr>
      <w:tr w:rsidR="003746AF" w:rsidRPr="003746AF" w14:paraId="20FA7196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D2E399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FirstOrderID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26947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DBD02" w14:textId="77D52892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FK from </w:t>
            </w: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orders(</w:t>
            </w:r>
            <w:proofErr w:type="spellStart"/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OrderI</w:t>
            </w:r>
            <w:r w:rsidR="004005E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proofErr w:type="spell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8C500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74BC47A0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E4402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SecondOrderID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D64D8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7C0C" w14:textId="71BB994E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FK from </w:t>
            </w: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orders(</w:t>
            </w:r>
            <w:proofErr w:type="spellStart"/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OrderI</w:t>
            </w:r>
            <w:r w:rsidR="004005E2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proofErr w:type="spell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DC070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710B36AA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4B524" w14:textId="7E0A17EA" w:rsidR="003746AF" w:rsidRPr="003746AF" w:rsidRDefault="006F0730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Q</w:t>
            </w:r>
            <w:r w:rsidRPr="006F0730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uantity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6153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80764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05435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7B065A89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D078D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Price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7865C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money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CA64F7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not null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04726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6E5F8F4D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CC42E4" w14:textId="3AED1E3C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</w:t>
            </w:r>
            <w:r w:rsidR="004A6FF5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EE7E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2DF1D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FK from Account-</w:t>
            </w: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Holders(</w:t>
            </w:r>
            <w:proofErr w:type="spellStart"/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InvestorId</w:t>
            </w:r>
            <w:proofErr w:type="spell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6015F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5F708105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095C34" w14:textId="640EF65F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</w:t>
            </w:r>
            <w:r w:rsidR="004A6FF5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</w:t>
            </w: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2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331FF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int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1EE2F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FK from Account-</w:t>
            </w: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Holders(</w:t>
            </w:r>
            <w:proofErr w:type="spellStart"/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InvestorId</w:t>
            </w:r>
            <w:proofErr w:type="spell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B664E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60812093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28FFA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TransactionDate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A70FE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1)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3D8DD3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Default null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6B16B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746AF" w:rsidRPr="003746AF" w14:paraId="1701FD66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B84E9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Status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6D2DC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18)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41132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Status in (Preforming, Done, Cancelled))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48BC0" w14:textId="77777777" w:rsidR="003746AF" w:rsidRPr="003746AF" w:rsidRDefault="003746AF" w:rsidP="003746AF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  <w:tr w:rsidR="003D7D79" w:rsidRPr="003746AF" w14:paraId="1175633F" w14:textId="77777777" w:rsidTr="003D7D79">
        <w:trPr>
          <w:trHeight w:val="280"/>
        </w:trPr>
        <w:tc>
          <w:tcPr>
            <w:tcW w:w="2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2F1D2" w14:textId="77777777" w:rsidR="003D7D79" w:rsidRPr="003746AF" w:rsidRDefault="003D7D79" w:rsidP="003D7D79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spell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IsSecured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3CEDE" w14:textId="35F8B1CF" w:rsidR="003D7D79" w:rsidRPr="003746AF" w:rsidRDefault="003D7D79" w:rsidP="003D7D79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proofErr w:type="gramStart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VARCHAR(</w:t>
            </w:r>
            <w:proofErr w:type="gramEnd"/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1)</w:t>
            </w:r>
          </w:p>
        </w:tc>
        <w:tc>
          <w:tcPr>
            <w:tcW w:w="5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8402BA" w14:textId="173E4527" w:rsidR="003D7D79" w:rsidRPr="003746AF" w:rsidRDefault="003D7D79" w:rsidP="003D7D79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  <w:proofErr w:type="gramStart"/>
            <w:r w:rsidR="009F63D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check(</w:t>
            </w:r>
            <w:proofErr w:type="spellStart"/>
            <w:proofErr w:type="gramEnd"/>
            <w:r w:rsidR="007A69BE"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IsSecured</w:t>
            </w:r>
            <w:proofErr w:type="spellEnd"/>
            <w:r w:rsidR="007A69BE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 xml:space="preserve"> </w:t>
            </w:r>
            <w:r w:rsidR="009F63D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in ('Y', 'N'))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95883" w14:textId="77777777" w:rsidR="003D7D79" w:rsidRPr="003746AF" w:rsidRDefault="003D7D79" w:rsidP="003D7D79">
            <w:pPr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</w:pPr>
            <w:r w:rsidRPr="003746AF">
              <w:rPr>
                <w:rFonts w:ascii="Arial" w:eastAsia="Times New Roman" w:hAnsi="Arial" w:cs="Arial"/>
                <w:color w:val="000000"/>
                <w:sz w:val="22"/>
                <w:szCs w:val="22"/>
                <w:lang w:bidi="he-IL"/>
              </w:rPr>
              <w:t> </w:t>
            </w:r>
          </w:p>
        </w:tc>
      </w:tr>
    </w:tbl>
    <w:p w14:paraId="66567270" w14:textId="77777777" w:rsidR="00B61815" w:rsidRDefault="00B61815" w:rsidP="00B61815"/>
    <w:p w14:paraId="1D7112AC" w14:textId="77777777" w:rsidR="00B61815" w:rsidRDefault="00B61815" w:rsidP="00B61815"/>
    <w:p w14:paraId="120549F8" w14:textId="77777777" w:rsidR="00B61815" w:rsidRDefault="00B61815" w:rsidP="00BF1426"/>
    <w:sectPr w:rsidR="00B61815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C7181" w14:textId="77777777" w:rsidR="00982EB8" w:rsidRDefault="00982EB8" w:rsidP="00E74B29">
      <w:r>
        <w:separator/>
      </w:r>
    </w:p>
  </w:endnote>
  <w:endnote w:type="continuationSeparator" w:id="0">
    <w:p w14:paraId="790734F1" w14:textId="77777777" w:rsidR="00982EB8" w:rsidRDefault="00982EB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8E9348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2B51914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F35A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644B293" w14:textId="77777777" w:rsidTr="006709F1">
      <w:tc>
        <w:tcPr>
          <w:tcW w:w="1079" w:type="dxa"/>
        </w:tcPr>
        <w:p w14:paraId="748B5070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1F99DF09" w14:textId="3EE11C2A" w:rsidR="00E74B29" w:rsidRPr="00874FE7" w:rsidRDefault="0004042C" w:rsidP="0004042C">
          <w:pPr>
            <w:pStyle w:val="Footer"/>
          </w:pPr>
          <w:r>
            <w:t>Nasdaq Stock exchange - SQL DDL project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D0E29F8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36CF6CB" w14:textId="77777777" w:rsidR="00E74B29" w:rsidRPr="00E74B29" w:rsidRDefault="00E74B29" w:rsidP="006709F1">
          <w:pPr>
            <w:pStyle w:val="Footer"/>
          </w:pPr>
        </w:p>
      </w:tc>
    </w:tr>
  </w:tbl>
  <w:p w14:paraId="6483694C" w14:textId="5EA2DF55" w:rsidR="00E74B29" w:rsidRDefault="00A95402" w:rsidP="006709F1">
    <w:pPr>
      <w:pStyle w:val="Footer"/>
    </w:pPr>
    <w:r>
      <w:t xml:space="preserve">                                          </w:t>
    </w:r>
    <w:r w:rsidR="00484AAE">
      <w:t>Aviv Gelfand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EA481" w14:textId="77777777" w:rsidR="00982EB8" w:rsidRDefault="00982EB8" w:rsidP="00E74B29">
      <w:r>
        <w:separator/>
      </w:r>
    </w:p>
  </w:footnote>
  <w:footnote w:type="continuationSeparator" w:id="0">
    <w:p w14:paraId="7E07D85E" w14:textId="77777777" w:rsidR="00982EB8" w:rsidRDefault="00982EB8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68A8"/>
    <w:rsid w:val="00010542"/>
    <w:rsid w:val="00032A77"/>
    <w:rsid w:val="0004042C"/>
    <w:rsid w:val="00045171"/>
    <w:rsid w:val="0004676A"/>
    <w:rsid w:val="00086FA5"/>
    <w:rsid w:val="000C53D1"/>
    <w:rsid w:val="000C7339"/>
    <w:rsid w:val="000D7DFA"/>
    <w:rsid w:val="000E0B6B"/>
    <w:rsid w:val="000E4641"/>
    <w:rsid w:val="000F6A64"/>
    <w:rsid w:val="00103370"/>
    <w:rsid w:val="00103D5E"/>
    <w:rsid w:val="00106627"/>
    <w:rsid w:val="00122902"/>
    <w:rsid w:val="00126901"/>
    <w:rsid w:val="00151F66"/>
    <w:rsid w:val="00160C7C"/>
    <w:rsid w:val="00160E4F"/>
    <w:rsid w:val="00167703"/>
    <w:rsid w:val="00177F8D"/>
    <w:rsid w:val="00185F4A"/>
    <w:rsid w:val="001A3933"/>
    <w:rsid w:val="001B4FE1"/>
    <w:rsid w:val="001C3A2D"/>
    <w:rsid w:val="001E4E39"/>
    <w:rsid w:val="002072D4"/>
    <w:rsid w:val="002117E7"/>
    <w:rsid w:val="0021274D"/>
    <w:rsid w:val="002232AF"/>
    <w:rsid w:val="002407E4"/>
    <w:rsid w:val="00261E36"/>
    <w:rsid w:val="0027460F"/>
    <w:rsid w:val="00295F7B"/>
    <w:rsid w:val="00297A8C"/>
    <w:rsid w:val="002A6148"/>
    <w:rsid w:val="002B5F7A"/>
    <w:rsid w:val="002C4F0A"/>
    <w:rsid w:val="002D2200"/>
    <w:rsid w:val="002D71D9"/>
    <w:rsid w:val="002E3618"/>
    <w:rsid w:val="002E7687"/>
    <w:rsid w:val="002F15F3"/>
    <w:rsid w:val="00306BD7"/>
    <w:rsid w:val="0031149D"/>
    <w:rsid w:val="00316969"/>
    <w:rsid w:val="00320A35"/>
    <w:rsid w:val="00327259"/>
    <w:rsid w:val="00362436"/>
    <w:rsid w:val="003746AF"/>
    <w:rsid w:val="003866A5"/>
    <w:rsid w:val="003C6598"/>
    <w:rsid w:val="003D5DCE"/>
    <w:rsid w:val="003D7D79"/>
    <w:rsid w:val="004005E2"/>
    <w:rsid w:val="0040564B"/>
    <w:rsid w:val="00421598"/>
    <w:rsid w:val="00452AD2"/>
    <w:rsid w:val="004538FA"/>
    <w:rsid w:val="004613B6"/>
    <w:rsid w:val="0046459E"/>
    <w:rsid w:val="0048120C"/>
    <w:rsid w:val="00484AAE"/>
    <w:rsid w:val="00490151"/>
    <w:rsid w:val="004906AD"/>
    <w:rsid w:val="004909D9"/>
    <w:rsid w:val="004A6FF5"/>
    <w:rsid w:val="004B2772"/>
    <w:rsid w:val="004D3BFC"/>
    <w:rsid w:val="004E69F3"/>
    <w:rsid w:val="004F55EB"/>
    <w:rsid w:val="00512333"/>
    <w:rsid w:val="00521481"/>
    <w:rsid w:val="005266AF"/>
    <w:rsid w:val="00526D98"/>
    <w:rsid w:val="00546D4D"/>
    <w:rsid w:val="005616AD"/>
    <w:rsid w:val="005F72AF"/>
    <w:rsid w:val="006046BB"/>
    <w:rsid w:val="006102B8"/>
    <w:rsid w:val="00616F9F"/>
    <w:rsid w:val="00655236"/>
    <w:rsid w:val="00665110"/>
    <w:rsid w:val="006656BE"/>
    <w:rsid w:val="00667FAF"/>
    <w:rsid w:val="006709F1"/>
    <w:rsid w:val="006969E3"/>
    <w:rsid w:val="00696FBE"/>
    <w:rsid w:val="006A3522"/>
    <w:rsid w:val="006C60E6"/>
    <w:rsid w:val="006D41DE"/>
    <w:rsid w:val="006D62B0"/>
    <w:rsid w:val="006F0730"/>
    <w:rsid w:val="006F1087"/>
    <w:rsid w:val="00707FB6"/>
    <w:rsid w:val="0071540F"/>
    <w:rsid w:val="007314D6"/>
    <w:rsid w:val="00742CB7"/>
    <w:rsid w:val="007573AC"/>
    <w:rsid w:val="007A4CF6"/>
    <w:rsid w:val="007A69BE"/>
    <w:rsid w:val="007E3667"/>
    <w:rsid w:val="00837914"/>
    <w:rsid w:val="008433F8"/>
    <w:rsid w:val="00847707"/>
    <w:rsid w:val="00874FE7"/>
    <w:rsid w:val="00881BEA"/>
    <w:rsid w:val="008A612E"/>
    <w:rsid w:val="008B70FD"/>
    <w:rsid w:val="008C31ED"/>
    <w:rsid w:val="008D56BE"/>
    <w:rsid w:val="008F015A"/>
    <w:rsid w:val="008F2896"/>
    <w:rsid w:val="00921B77"/>
    <w:rsid w:val="00935BA6"/>
    <w:rsid w:val="00937808"/>
    <w:rsid w:val="00952F7D"/>
    <w:rsid w:val="0095496A"/>
    <w:rsid w:val="009615C9"/>
    <w:rsid w:val="0096539A"/>
    <w:rsid w:val="009678C5"/>
    <w:rsid w:val="00982EB8"/>
    <w:rsid w:val="00996333"/>
    <w:rsid w:val="009969F8"/>
    <w:rsid w:val="009A0063"/>
    <w:rsid w:val="009A38BA"/>
    <w:rsid w:val="009B1121"/>
    <w:rsid w:val="009B18A9"/>
    <w:rsid w:val="009C467A"/>
    <w:rsid w:val="009E7E38"/>
    <w:rsid w:val="009F1B65"/>
    <w:rsid w:val="009F63DF"/>
    <w:rsid w:val="00A364B2"/>
    <w:rsid w:val="00A45F4B"/>
    <w:rsid w:val="00A76DC7"/>
    <w:rsid w:val="00A775A0"/>
    <w:rsid w:val="00A93AA2"/>
    <w:rsid w:val="00A95402"/>
    <w:rsid w:val="00AC672B"/>
    <w:rsid w:val="00B0425A"/>
    <w:rsid w:val="00B048EB"/>
    <w:rsid w:val="00B17649"/>
    <w:rsid w:val="00B336FE"/>
    <w:rsid w:val="00B43E11"/>
    <w:rsid w:val="00B44EEC"/>
    <w:rsid w:val="00B46E97"/>
    <w:rsid w:val="00B565DA"/>
    <w:rsid w:val="00B61815"/>
    <w:rsid w:val="00B62A1D"/>
    <w:rsid w:val="00B6324A"/>
    <w:rsid w:val="00BA3215"/>
    <w:rsid w:val="00BB230E"/>
    <w:rsid w:val="00BD7386"/>
    <w:rsid w:val="00BF1426"/>
    <w:rsid w:val="00BF46D2"/>
    <w:rsid w:val="00C20A44"/>
    <w:rsid w:val="00C23F50"/>
    <w:rsid w:val="00C40CA2"/>
    <w:rsid w:val="00C415A7"/>
    <w:rsid w:val="00C47B0B"/>
    <w:rsid w:val="00C52D3D"/>
    <w:rsid w:val="00C56E03"/>
    <w:rsid w:val="00C73DC8"/>
    <w:rsid w:val="00C755AB"/>
    <w:rsid w:val="00C85406"/>
    <w:rsid w:val="00CA0F59"/>
    <w:rsid w:val="00CB04BD"/>
    <w:rsid w:val="00CB1ED0"/>
    <w:rsid w:val="00CE21D7"/>
    <w:rsid w:val="00CF2F4F"/>
    <w:rsid w:val="00D00BFF"/>
    <w:rsid w:val="00D20A0D"/>
    <w:rsid w:val="00D428F2"/>
    <w:rsid w:val="00D43125"/>
    <w:rsid w:val="00D665DB"/>
    <w:rsid w:val="00D66A3A"/>
    <w:rsid w:val="00D84B17"/>
    <w:rsid w:val="00D94FBC"/>
    <w:rsid w:val="00DA3071"/>
    <w:rsid w:val="00DA40D3"/>
    <w:rsid w:val="00DA7159"/>
    <w:rsid w:val="00DD5917"/>
    <w:rsid w:val="00DE6272"/>
    <w:rsid w:val="00DE64A2"/>
    <w:rsid w:val="00DF198B"/>
    <w:rsid w:val="00E034A2"/>
    <w:rsid w:val="00E364AF"/>
    <w:rsid w:val="00E457FA"/>
    <w:rsid w:val="00E550DD"/>
    <w:rsid w:val="00E61E56"/>
    <w:rsid w:val="00E74B29"/>
    <w:rsid w:val="00E763BC"/>
    <w:rsid w:val="00E96A5D"/>
    <w:rsid w:val="00EA0285"/>
    <w:rsid w:val="00EB0DCD"/>
    <w:rsid w:val="00ED626D"/>
    <w:rsid w:val="00EE1D86"/>
    <w:rsid w:val="00EE724A"/>
    <w:rsid w:val="00F013C4"/>
    <w:rsid w:val="00F07318"/>
    <w:rsid w:val="00F23AE2"/>
    <w:rsid w:val="00F354DA"/>
    <w:rsid w:val="00F463F4"/>
    <w:rsid w:val="00F50791"/>
    <w:rsid w:val="00F7119D"/>
    <w:rsid w:val="00F742C8"/>
    <w:rsid w:val="00FA0625"/>
    <w:rsid w:val="00FA06AC"/>
    <w:rsid w:val="00FB2F1A"/>
    <w:rsid w:val="00FB68A8"/>
    <w:rsid w:val="00FC15B3"/>
    <w:rsid w:val="00FF4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8E1D42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160E4F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488;&#1489;&#1497;&#1489;%20&#1490;&#1500;&#1508;&#1504;&#1491;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24EBBA432B4BA39D7FB52048BB9C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FCA27B-8D41-4F2D-80B0-A4FC6243612F}"/>
      </w:docPartPr>
      <w:docPartBody>
        <w:p w:rsidR="002B4523" w:rsidRDefault="003469A6">
          <w:pPr>
            <w:pStyle w:val="C424EBBA432B4BA39D7FB52048BB9CC7"/>
          </w:pPr>
          <w:r w:rsidRPr="00DF198B">
            <w:t>—</w:t>
          </w:r>
        </w:p>
      </w:docPartBody>
    </w:docPart>
    <w:docPart>
      <w:docPartPr>
        <w:name w:val="089BC2E63BD54F07ABA074F4246029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31DC2E-53EE-4D7B-9A4E-28A1471D94B1}"/>
      </w:docPartPr>
      <w:docPartBody>
        <w:p w:rsidR="002B4523" w:rsidRDefault="003469A6">
          <w:pPr>
            <w:pStyle w:val="089BC2E63BD54F07ABA074F42460291C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9A6"/>
    <w:rsid w:val="002B4523"/>
    <w:rsid w:val="003469A6"/>
    <w:rsid w:val="00866B45"/>
    <w:rsid w:val="00C75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24EBBA432B4BA39D7FB52048BB9CC7">
    <w:name w:val="C424EBBA432B4BA39D7FB52048BB9CC7"/>
    <w:pPr>
      <w:bidi/>
    </w:pPr>
  </w:style>
  <w:style w:type="paragraph" w:customStyle="1" w:styleId="089BC2E63BD54F07ABA074F42460291C">
    <w:name w:val="089BC2E63BD54F07ABA074F42460291C"/>
    <w:pPr>
      <w:bidi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6</Pages>
  <Words>680</Words>
  <Characters>3403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2021-05-02T14:07:00Z</dcterms:created>
  <dcterms:modified xsi:type="dcterms:W3CDTF">2021-05-02T14:07:00Z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